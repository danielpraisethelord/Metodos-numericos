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A49DFA" w14:textId="478F1ECD" w:rsidR="00A9204E" w:rsidRDefault="005F214E" w:rsidP="005F214E">
      <w:pPr>
        <w:pStyle w:val="Ttulo2"/>
        <w:rPr>
          <w:color w:val="auto"/>
          <w:lang w:val="es-MX"/>
        </w:rPr>
      </w:pPr>
      <w:r w:rsidRPr="005F214E">
        <w:rPr>
          <w:color w:val="auto"/>
          <w:lang w:val="es-MX"/>
        </w:rPr>
        <w:t>Permutaciones en Java</w:t>
      </w:r>
    </w:p>
    <w:p w14:paraId="238994CF" w14:textId="77777777" w:rsidR="005F214E" w:rsidRPr="005F214E" w:rsidRDefault="005F214E" w:rsidP="005F214E">
      <w:pPr>
        <w:rPr>
          <w:lang w:val="es-MX"/>
        </w:rPr>
      </w:pPr>
    </w:p>
    <w:p w14:paraId="767720DA" w14:textId="4BB218A8" w:rsidR="005F214E" w:rsidRDefault="005F214E" w:rsidP="005F214E">
      <w:pPr>
        <w:rPr>
          <w:lang w:val="es-MX"/>
        </w:rPr>
      </w:pPr>
      <w:r w:rsidRPr="005F214E">
        <w:rPr>
          <w:lang w:val="es-MX"/>
        </w:rPr>
        <w:drawing>
          <wp:inline distT="0" distB="0" distL="0" distR="0" wp14:anchorId="57D02DF6" wp14:editId="60522DC0">
            <wp:extent cx="5350596" cy="3911573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29" t="4627" r="3305" b="4334"/>
                    <a:stretch/>
                  </pic:blipFill>
                  <pic:spPr bwMode="auto">
                    <a:xfrm>
                      <a:off x="0" y="0"/>
                      <a:ext cx="5351207" cy="3912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8D32E" w14:textId="7C47D8C0" w:rsidR="005F214E" w:rsidRDefault="005F214E" w:rsidP="005F214E">
      <w:pPr>
        <w:rPr>
          <w:lang w:val="es-MX"/>
        </w:rPr>
      </w:pPr>
    </w:p>
    <w:p w14:paraId="6B534119" w14:textId="2F2504E4" w:rsidR="005F214E" w:rsidRDefault="005F214E" w:rsidP="005F214E">
      <w:pPr>
        <w:pStyle w:val="Ttulo2"/>
        <w:rPr>
          <w:color w:val="auto"/>
          <w:lang w:val="es-MX"/>
        </w:rPr>
      </w:pPr>
      <w:r w:rsidRPr="005F214E">
        <w:rPr>
          <w:color w:val="auto"/>
          <w:lang w:val="es-MX"/>
        </w:rPr>
        <w:t>Permutaciones pares en Java</w:t>
      </w:r>
    </w:p>
    <w:p w14:paraId="3A39742C" w14:textId="77777777" w:rsidR="005F214E" w:rsidRPr="005F214E" w:rsidRDefault="005F214E" w:rsidP="005F214E">
      <w:pPr>
        <w:rPr>
          <w:lang w:val="es-MX"/>
        </w:rPr>
      </w:pPr>
    </w:p>
    <w:p w14:paraId="5A4C9D92" w14:textId="5DBE0A6E" w:rsidR="005F214E" w:rsidRDefault="005F214E" w:rsidP="005F214E">
      <w:pPr>
        <w:rPr>
          <w:lang w:val="es-MX"/>
        </w:rPr>
      </w:pPr>
      <w:r w:rsidRPr="005F214E">
        <w:rPr>
          <w:lang w:val="es-MX"/>
        </w:rPr>
        <w:drawing>
          <wp:inline distT="0" distB="0" distL="0" distR="0" wp14:anchorId="48E27C3E" wp14:editId="60BF8A2F">
            <wp:extent cx="5334911" cy="4380827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607" t="4015" r="3306" b="3807"/>
                    <a:stretch/>
                  </pic:blipFill>
                  <pic:spPr bwMode="auto">
                    <a:xfrm>
                      <a:off x="0" y="0"/>
                      <a:ext cx="5335310" cy="4381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3182B" w14:textId="3C9F8778" w:rsidR="005F214E" w:rsidRDefault="005F214E" w:rsidP="005F214E">
      <w:pPr>
        <w:rPr>
          <w:lang w:val="es-MX"/>
        </w:rPr>
      </w:pPr>
    </w:p>
    <w:p w14:paraId="4F1CD172" w14:textId="1F9BEDDD" w:rsidR="005F214E" w:rsidRDefault="005F214E" w:rsidP="005F214E">
      <w:pPr>
        <w:rPr>
          <w:lang w:val="es-MX"/>
        </w:rPr>
      </w:pPr>
    </w:p>
    <w:p w14:paraId="3C00FCE5" w14:textId="0CF2AD38" w:rsidR="005F214E" w:rsidRDefault="005F214E" w:rsidP="005F214E">
      <w:pPr>
        <w:rPr>
          <w:lang w:val="es-MX"/>
        </w:rPr>
      </w:pPr>
    </w:p>
    <w:p w14:paraId="54EBF085" w14:textId="61572B9A" w:rsidR="005F214E" w:rsidRDefault="005F214E" w:rsidP="005F214E">
      <w:pPr>
        <w:rPr>
          <w:lang w:val="es-MX"/>
        </w:rPr>
      </w:pPr>
      <w:r>
        <w:rPr>
          <w:lang w:val="es-MX"/>
        </w:rPr>
        <w:lastRenderedPageBreak/>
        <w:t>Permutaciones de Placas en Java</w:t>
      </w:r>
    </w:p>
    <w:p w14:paraId="6830A7C2" w14:textId="2DA09E23" w:rsidR="005F214E" w:rsidRDefault="005F214E" w:rsidP="005F214E">
      <w:pPr>
        <w:rPr>
          <w:lang w:val="es-MX"/>
        </w:rPr>
      </w:pPr>
    </w:p>
    <w:p w14:paraId="05DF6455" w14:textId="37AF6EC5" w:rsidR="005F214E" w:rsidRDefault="005F214E" w:rsidP="005F214E">
      <w:pPr>
        <w:rPr>
          <w:lang w:val="es-MX"/>
        </w:rPr>
      </w:pPr>
      <w:r w:rsidRPr="005F214E">
        <w:rPr>
          <w:lang w:val="es-MX"/>
        </w:rPr>
        <w:drawing>
          <wp:inline distT="0" distB="0" distL="0" distR="0" wp14:anchorId="611DBE49" wp14:editId="5FA0D244">
            <wp:extent cx="6229350" cy="69342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09" t="2967" r="3259" b="3121"/>
                    <a:stretch/>
                  </pic:blipFill>
                  <pic:spPr bwMode="auto">
                    <a:xfrm>
                      <a:off x="0" y="0"/>
                      <a:ext cx="6229350" cy="693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93CE7" w14:textId="2AEA1847" w:rsidR="005F214E" w:rsidRDefault="005F214E" w:rsidP="005F214E">
      <w:pPr>
        <w:rPr>
          <w:lang w:val="es-MX"/>
        </w:rPr>
      </w:pPr>
    </w:p>
    <w:p w14:paraId="71B22751" w14:textId="5A9B5239" w:rsidR="005F214E" w:rsidRDefault="005F214E" w:rsidP="005F214E">
      <w:pPr>
        <w:rPr>
          <w:lang w:val="es-MX"/>
        </w:rPr>
      </w:pPr>
    </w:p>
    <w:p w14:paraId="13AE4208" w14:textId="1F27E0E9" w:rsidR="005F214E" w:rsidRDefault="005F214E" w:rsidP="005F214E">
      <w:pPr>
        <w:rPr>
          <w:lang w:val="es-MX"/>
        </w:rPr>
      </w:pPr>
    </w:p>
    <w:p w14:paraId="57EC005E" w14:textId="13D6F90F" w:rsidR="005F214E" w:rsidRDefault="005F214E" w:rsidP="005F214E">
      <w:pPr>
        <w:rPr>
          <w:lang w:val="es-MX"/>
        </w:rPr>
      </w:pPr>
    </w:p>
    <w:p w14:paraId="391D5EEF" w14:textId="36CFD04A" w:rsidR="005F214E" w:rsidRDefault="005F214E" w:rsidP="005F214E">
      <w:pPr>
        <w:rPr>
          <w:lang w:val="es-MX"/>
        </w:rPr>
      </w:pPr>
    </w:p>
    <w:p w14:paraId="5D767C13" w14:textId="2582D2E6" w:rsidR="005F214E" w:rsidRDefault="005F214E" w:rsidP="005F214E">
      <w:pPr>
        <w:rPr>
          <w:lang w:val="es-MX"/>
        </w:rPr>
      </w:pPr>
    </w:p>
    <w:p w14:paraId="26E18DE9" w14:textId="360DDAA5" w:rsidR="005F214E" w:rsidRDefault="005F214E" w:rsidP="005F214E">
      <w:pPr>
        <w:rPr>
          <w:lang w:val="es-MX"/>
        </w:rPr>
      </w:pPr>
    </w:p>
    <w:p w14:paraId="4C89ABDB" w14:textId="5892C813" w:rsidR="005F214E" w:rsidRDefault="005F214E" w:rsidP="005F214E">
      <w:pPr>
        <w:rPr>
          <w:lang w:val="es-MX"/>
        </w:rPr>
      </w:pPr>
    </w:p>
    <w:p w14:paraId="121260BD" w14:textId="6615F259" w:rsidR="005F214E" w:rsidRDefault="005F214E" w:rsidP="005F214E">
      <w:pPr>
        <w:rPr>
          <w:lang w:val="es-MX"/>
        </w:rPr>
      </w:pPr>
    </w:p>
    <w:p w14:paraId="72FF294E" w14:textId="41E08188" w:rsidR="005F214E" w:rsidRDefault="005F214E" w:rsidP="005F214E">
      <w:pPr>
        <w:rPr>
          <w:lang w:val="es-MX"/>
        </w:rPr>
      </w:pPr>
    </w:p>
    <w:p w14:paraId="5CD62355" w14:textId="1E16676C" w:rsidR="005F214E" w:rsidRDefault="005F214E" w:rsidP="005F214E">
      <w:pPr>
        <w:rPr>
          <w:lang w:val="es-MX"/>
        </w:rPr>
      </w:pPr>
    </w:p>
    <w:p w14:paraId="5C8A5128" w14:textId="41584AD7" w:rsidR="005F214E" w:rsidRDefault="005F214E" w:rsidP="005F214E">
      <w:pPr>
        <w:rPr>
          <w:lang w:val="es-MX"/>
        </w:rPr>
      </w:pPr>
    </w:p>
    <w:p w14:paraId="733BF5BD" w14:textId="5E4F597B" w:rsidR="005F214E" w:rsidRDefault="005F214E" w:rsidP="005F214E">
      <w:pPr>
        <w:rPr>
          <w:lang w:val="es-MX"/>
        </w:rPr>
      </w:pPr>
    </w:p>
    <w:p w14:paraId="2528AD69" w14:textId="249153F0" w:rsidR="005F214E" w:rsidRDefault="005F214E" w:rsidP="005F214E">
      <w:pPr>
        <w:rPr>
          <w:lang w:val="es-MX"/>
        </w:rPr>
      </w:pPr>
    </w:p>
    <w:p w14:paraId="4ED02D53" w14:textId="3EAE33B2" w:rsidR="005F214E" w:rsidRPr="005F214E" w:rsidRDefault="005F214E" w:rsidP="005F214E">
      <w:pPr>
        <w:pStyle w:val="Ttulo2"/>
        <w:rPr>
          <w:color w:val="auto"/>
          <w:lang w:val="es-MX"/>
        </w:rPr>
      </w:pPr>
      <w:r w:rsidRPr="005F214E">
        <w:rPr>
          <w:color w:val="auto"/>
          <w:lang w:val="es-MX"/>
        </w:rPr>
        <w:lastRenderedPageBreak/>
        <w:t xml:space="preserve">Permutaciones en </w:t>
      </w:r>
      <w:proofErr w:type="spellStart"/>
      <w:r w:rsidRPr="005F214E">
        <w:rPr>
          <w:color w:val="auto"/>
          <w:lang w:val="es-MX"/>
        </w:rPr>
        <w:t>scilab</w:t>
      </w:r>
      <w:proofErr w:type="spellEnd"/>
    </w:p>
    <w:p w14:paraId="3C020436" w14:textId="77777777" w:rsidR="005F214E" w:rsidRPr="005F214E" w:rsidRDefault="005F214E" w:rsidP="005F214E">
      <w:pPr>
        <w:rPr>
          <w:lang w:val="es-MX"/>
        </w:rPr>
      </w:pPr>
    </w:p>
    <w:p w14:paraId="0738EFE2" w14:textId="26AEE925" w:rsidR="005F214E" w:rsidRDefault="005F214E" w:rsidP="005F214E">
      <w:pPr>
        <w:rPr>
          <w:lang w:val="es-MX"/>
        </w:rPr>
      </w:pPr>
      <w:r w:rsidRPr="005F214E">
        <w:rPr>
          <w:lang w:val="es-MX"/>
        </w:rPr>
        <w:drawing>
          <wp:inline distT="0" distB="0" distL="0" distR="0" wp14:anchorId="1F32F441" wp14:editId="33983A80">
            <wp:extent cx="6359937" cy="1502521"/>
            <wp:effectExtent l="0" t="0" r="3175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54" t="6741" r="2133" b="8344"/>
                    <a:stretch/>
                  </pic:blipFill>
                  <pic:spPr bwMode="auto">
                    <a:xfrm>
                      <a:off x="0" y="0"/>
                      <a:ext cx="6361019" cy="1502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D41CE" w14:textId="41FAE85E" w:rsidR="005F214E" w:rsidRDefault="005F214E" w:rsidP="005F214E">
      <w:pPr>
        <w:rPr>
          <w:lang w:val="es-MX"/>
        </w:rPr>
      </w:pPr>
    </w:p>
    <w:p w14:paraId="51B132AB" w14:textId="0F3047F3" w:rsidR="005F214E" w:rsidRPr="005F214E" w:rsidRDefault="005F214E" w:rsidP="005F214E">
      <w:pPr>
        <w:pStyle w:val="Ttulo2"/>
        <w:rPr>
          <w:color w:val="auto"/>
          <w:lang w:val="es-MX"/>
        </w:rPr>
      </w:pPr>
      <w:r w:rsidRPr="005F214E">
        <w:rPr>
          <w:color w:val="auto"/>
          <w:lang w:val="es-MX"/>
        </w:rPr>
        <w:t>Triángulo de Pascal en Excel</w:t>
      </w:r>
    </w:p>
    <w:p w14:paraId="258D19B8" w14:textId="64F716B0" w:rsidR="005F214E" w:rsidRDefault="005F214E" w:rsidP="005F214E">
      <w:pPr>
        <w:rPr>
          <w:lang w:val="es-MX"/>
        </w:rPr>
      </w:pPr>
    </w:p>
    <w:p w14:paraId="762E5585" w14:textId="4A44EF46" w:rsidR="005F214E" w:rsidRDefault="005F214E" w:rsidP="005F214E">
      <w:pPr>
        <w:rPr>
          <w:lang w:val="es-MX"/>
        </w:rPr>
      </w:pPr>
      <w:r w:rsidRPr="005F214E">
        <w:rPr>
          <w:lang w:val="es-MX"/>
        </w:rPr>
        <w:drawing>
          <wp:inline distT="0" distB="0" distL="0" distR="0" wp14:anchorId="79FC4DE5" wp14:editId="680FD8F6">
            <wp:extent cx="6645910" cy="1765935"/>
            <wp:effectExtent l="0" t="0" r="254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1A88" w14:textId="65609F10" w:rsidR="005F214E" w:rsidRDefault="005F214E" w:rsidP="005F214E">
      <w:pPr>
        <w:rPr>
          <w:lang w:val="es-MX"/>
        </w:rPr>
      </w:pPr>
    </w:p>
    <w:p w14:paraId="46C30726" w14:textId="49DE1C6B" w:rsidR="005F214E" w:rsidRPr="005F214E" w:rsidRDefault="005F214E" w:rsidP="005F214E">
      <w:pPr>
        <w:pStyle w:val="Ttulo2"/>
        <w:rPr>
          <w:color w:val="auto"/>
          <w:lang w:val="es-MX"/>
        </w:rPr>
      </w:pPr>
      <w:r w:rsidRPr="005F214E">
        <w:rPr>
          <w:color w:val="auto"/>
          <w:lang w:val="es-MX"/>
        </w:rPr>
        <w:t xml:space="preserve">Triángulo de Pascal en </w:t>
      </w:r>
      <w:proofErr w:type="spellStart"/>
      <w:r w:rsidRPr="005F214E">
        <w:rPr>
          <w:color w:val="auto"/>
          <w:lang w:val="es-MX"/>
        </w:rPr>
        <w:t>Scilab</w:t>
      </w:r>
      <w:proofErr w:type="spellEnd"/>
    </w:p>
    <w:p w14:paraId="68F52111" w14:textId="77777777" w:rsidR="005F214E" w:rsidRDefault="005F214E" w:rsidP="005F214E">
      <w:pPr>
        <w:rPr>
          <w:lang w:val="es-MX"/>
        </w:rPr>
      </w:pPr>
    </w:p>
    <w:p w14:paraId="64434A6B" w14:textId="1F026E1B" w:rsidR="005F214E" w:rsidRDefault="005F214E" w:rsidP="005F214E">
      <w:pPr>
        <w:jc w:val="center"/>
        <w:rPr>
          <w:lang w:val="es-MX"/>
        </w:rPr>
      </w:pPr>
      <w:r w:rsidRPr="005F214E">
        <w:rPr>
          <w:lang w:val="es-MX"/>
        </w:rPr>
        <w:drawing>
          <wp:inline distT="0" distB="0" distL="0" distR="0" wp14:anchorId="09867600" wp14:editId="14D1A61B">
            <wp:extent cx="3842167" cy="3745939"/>
            <wp:effectExtent l="0" t="0" r="635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79" t="5903" r="5288" b="4736"/>
                    <a:stretch/>
                  </pic:blipFill>
                  <pic:spPr bwMode="auto">
                    <a:xfrm>
                      <a:off x="0" y="0"/>
                      <a:ext cx="3846513" cy="3750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6CEFC" w14:textId="7F1F3DDC" w:rsidR="005F214E" w:rsidRDefault="005F214E" w:rsidP="005F214E">
      <w:pPr>
        <w:jc w:val="center"/>
        <w:rPr>
          <w:lang w:val="es-MX"/>
        </w:rPr>
      </w:pPr>
    </w:p>
    <w:p w14:paraId="6C952192" w14:textId="72090A60" w:rsidR="005F214E" w:rsidRDefault="005F214E" w:rsidP="005F214E">
      <w:pPr>
        <w:jc w:val="center"/>
        <w:rPr>
          <w:lang w:val="es-MX"/>
        </w:rPr>
      </w:pPr>
    </w:p>
    <w:p w14:paraId="5FE008D2" w14:textId="6C2F0904" w:rsidR="005F214E" w:rsidRDefault="005F214E" w:rsidP="005F214E">
      <w:pPr>
        <w:jc w:val="center"/>
        <w:rPr>
          <w:lang w:val="es-MX"/>
        </w:rPr>
      </w:pPr>
    </w:p>
    <w:p w14:paraId="6379E0AD" w14:textId="55AD415C" w:rsidR="005F214E" w:rsidRDefault="005F214E" w:rsidP="005F214E">
      <w:pPr>
        <w:jc w:val="center"/>
        <w:rPr>
          <w:lang w:val="es-MX"/>
        </w:rPr>
      </w:pPr>
    </w:p>
    <w:p w14:paraId="72B15191" w14:textId="17931E24" w:rsidR="005F214E" w:rsidRDefault="005F214E" w:rsidP="005F214E">
      <w:pPr>
        <w:jc w:val="center"/>
        <w:rPr>
          <w:lang w:val="es-MX"/>
        </w:rPr>
      </w:pPr>
    </w:p>
    <w:p w14:paraId="01F8054D" w14:textId="22F0139F" w:rsidR="005F214E" w:rsidRDefault="005F214E" w:rsidP="005F214E">
      <w:pPr>
        <w:jc w:val="center"/>
        <w:rPr>
          <w:lang w:val="es-MX"/>
        </w:rPr>
      </w:pPr>
    </w:p>
    <w:p w14:paraId="6F2D7A87" w14:textId="3EC26DA0" w:rsidR="005F214E" w:rsidRDefault="005F214E" w:rsidP="005F214E">
      <w:pPr>
        <w:jc w:val="center"/>
        <w:rPr>
          <w:lang w:val="es-MX"/>
        </w:rPr>
      </w:pPr>
    </w:p>
    <w:p w14:paraId="43F47236" w14:textId="7EFC972D" w:rsidR="005F214E" w:rsidRPr="005F214E" w:rsidRDefault="005F214E" w:rsidP="005F214E">
      <w:pPr>
        <w:pStyle w:val="Ttulo2"/>
        <w:rPr>
          <w:color w:val="auto"/>
          <w:lang w:val="es-MX"/>
        </w:rPr>
      </w:pPr>
      <w:r w:rsidRPr="005F214E">
        <w:rPr>
          <w:color w:val="auto"/>
          <w:lang w:val="es-MX"/>
        </w:rPr>
        <w:lastRenderedPageBreak/>
        <w:t>Triángulo de Pascal con números pares de color en Java</w:t>
      </w:r>
    </w:p>
    <w:p w14:paraId="3B408851" w14:textId="0E40E2CE" w:rsidR="005F214E" w:rsidRDefault="005F214E" w:rsidP="005F214E">
      <w:pPr>
        <w:jc w:val="center"/>
        <w:rPr>
          <w:lang w:val="es-MX"/>
        </w:rPr>
      </w:pPr>
      <w:r w:rsidRPr="005F214E">
        <w:rPr>
          <w:lang w:val="es-MX"/>
        </w:rPr>
        <w:drawing>
          <wp:inline distT="0" distB="0" distL="0" distR="0" wp14:anchorId="5E54F1BB" wp14:editId="512EDF7F">
            <wp:extent cx="4226943" cy="4514769"/>
            <wp:effectExtent l="0" t="0" r="254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154" t="3542" r="4337" b="4500"/>
                    <a:stretch/>
                  </pic:blipFill>
                  <pic:spPr bwMode="auto">
                    <a:xfrm>
                      <a:off x="0" y="0"/>
                      <a:ext cx="4230246" cy="451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9C03E" w14:textId="1FEDF42A" w:rsidR="005F214E" w:rsidRDefault="005F214E" w:rsidP="005F214E">
      <w:pPr>
        <w:rPr>
          <w:lang w:val="es-MX"/>
        </w:rPr>
      </w:pPr>
    </w:p>
    <w:p w14:paraId="06BCC02F" w14:textId="670A5A49" w:rsidR="005F214E" w:rsidRPr="005F214E" w:rsidRDefault="005F214E" w:rsidP="005F214E">
      <w:pPr>
        <w:pStyle w:val="Ttulo2"/>
        <w:rPr>
          <w:color w:val="auto"/>
          <w:lang w:val="es-MX"/>
        </w:rPr>
      </w:pPr>
      <w:r w:rsidRPr="005F214E">
        <w:rPr>
          <w:color w:val="auto"/>
          <w:lang w:val="es-MX"/>
        </w:rPr>
        <w:t xml:space="preserve">Serie de Leibniz en </w:t>
      </w:r>
      <w:proofErr w:type="spellStart"/>
      <w:r w:rsidRPr="005F214E">
        <w:rPr>
          <w:color w:val="auto"/>
          <w:lang w:val="es-MX"/>
        </w:rPr>
        <w:t>Scilab</w:t>
      </w:r>
      <w:proofErr w:type="spellEnd"/>
    </w:p>
    <w:p w14:paraId="133687AD" w14:textId="77777777" w:rsidR="005F214E" w:rsidRPr="005F214E" w:rsidRDefault="005F214E" w:rsidP="005F214E">
      <w:pPr>
        <w:rPr>
          <w:lang w:val="es-MX"/>
        </w:rPr>
      </w:pPr>
    </w:p>
    <w:p w14:paraId="0DA65198" w14:textId="2DFFB391" w:rsidR="005F214E" w:rsidRDefault="005F214E" w:rsidP="005F214E">
      <w:pPr>
        <w:jc w:val="center"/>
        <w:rPr>
          <w:lang w:val="es-MX"/>
        </w:rPr>
      </w:pPr>
      <w:r w:rsidRPr="005F214E">
        <w:rPr>
          <w:lang w:val="es-MX"/>
        </w:rPr>
        <w:drawing>
          <wp:inline distT="0" distB="0" distL="0" distR="0" wp14:anchorId="18C50F59" wp14:editId="224909D1">
            <wp:extent cx="4678516" cy="3925018"/>
            <wp:effectExtent l="0" t="0" r="825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842" t="6700" r="5505" b="6054"/>
                    <a:stretch/>
                  </pic:blipFill>
                  <pic:spPr bwMode="auto">
                    <a:xfrm>
                      <a:off x="0" y="0"/>
                      <a:ext cx="4682128" cy="3928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5445B" w14:textId="3BBC109B" w:rsidR="005F214E" w:rsidRDefault="005F214E" w:rsidP="005F214E">
      <w:pPr>
        <w:rPr>
          <w:lang w:val="es-MX"/>
        </w:rPr>
      </w:pPr>
    </w:p>
    <w:p w14:paraId="38D5D0F7" w14:textId="7DBE7895" w:rsidR="005F214E" w:rsidRDefault="005F214E" w:rsidP="005F214E">
      <w:pPr>
        <w:rPr>
          <w:lang w:val="es-MX"/>
        </w:rPr>
      </w:pPr>
    </w:p>
    <w:p w14:paraId="0F24D8B4" w14:textId="139A2C83" w:rsidR="005F214E" w:rsidRDefault="005F214E" w:rsidP="005F214E">
      <w:pPr>
        <w:rPr>
          <w:lang w:val="es-MX"/>
        </w:rPr>
      </w:pPr>
    </w:p>
    <w:p w14:paraId="38F93086" w14:textId="30D56BF5" w:rsidR="00B0563A" w:rsidRDefault="005F214E" w:rsidP="00B0563A">
      <w:pPr>
        <w:pStyle w:val="Ttulo2"/>
        <w:rPr>
          <w:color w:val="auto"/>
        </w:rPr>
      </w:pPr>
      <w:r w:rsidRPr="00B0563A">
        <w:rPr>
          <w:color w:val="auto"/>
        </w:rPr>
        <w:lastRenderedPageBreak/>
        <w:t>Serie Zeta de Riemann</w:t>
      </w:r>
      <w:r w:rsidR="00B0563A">
        <w:rPr>
          <w:color w:val="auto"/>
        </w:rPr>
        <w:t xml:space="preserve"> en </w:t>
      </w:r>
      <w:proofErr w:type="spellStart"/>
      <w:r w:rsidR="00B0563A">
        <w:rPr>
          <w:color w:val="auto"/>
        </w:rPr>
        <w:t>Scilab</w:t>
      </w:r>
      <w:proofErr w:type="spellEnd"/>
    </w:p>
    <w:p w14:paraId="069B6163" w14:textId="11F3BC1B" w:rsidR="00B0563A" w:rsidRDefault="00B0563A" w:rsidP="00B0563A"/>
    <w:p w14:paraId="0E42CF16" w14:textId="3EF31C6C" w:rsidR="00B0563A" w:rsidRDefault="00B0563A" w:rsidP="00B0563A">
      <w:pPr>
        <w:jc w:val="center"/>
      </w:pPr>
      <w:r w:rsidRPr="00B0563A">
        <w:drawing>
          <wp:inline distT="0" distB="0" distL="0" distR="0" wp14:anchorId="642B7EE6" wp14:editId="520752E9">
            <wp:extent cx="4785611" cy="3924000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971" t="6461" r="5375" b="7368"/>
                    <a:stretch/>
                  </pic:blipFill>
                  <pic:spPr bwMode="auto">
                    <a:xfrm>
                      <a:off x="0" y="0"/>
                      <a:ext cx="4785611" cy="39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63680" w14:textId="3B204439" w:rsidR="00B0563A" w:rsidRDefault="00B0563A" w:rsidP="00B0563A"/>
    <w:p w14:paraId="7D0A82F2" w14:textId="294015F7" w:rsidR="00B0563A" w:rsidRDefault="00B0563A" w:rsidP="00B0563A">
      <w:pPr>
        <w:pStyle w:val="Ttulo2"/>
        <w:rPr>
          <w:color w:val="auto"/>
        </w:rPr>
      </w:pPr>
      <w:proofErr w:type="spellStart"/>
      <w:r w:rsidRPr="00B0563A">
        <w:rPr>
          <w:color w:val="auto"/>
        </w:rPr>
        <w:t>e</w:t>
      </w:r>
      <w:proofErr w:type="spellEnd"/>
      <w:r w:rsidRPr="00B0563A">
        <w:rPr>
          <w:color w:val="auto"/>
        </w:rPr>
        <w:t xml:space="preserve"> como serie exponencial</w:t>
      </w:r>
      <w:r>
        <w:rPr>
          <w:color w:val="auto"/>
        </w:rPr>
        <w:t xml:space="preserve"> en </w:t>
      </w:r>
      <w:proofErr w:type="spellStart"/>
      <w:r>
        <w:rPr>
          <w:color w:val="auto"/>
        </w:rPr>
        <w:t>Scilab</w:t>
      </w:r>
      <w:proofErr w:type="spellEnd"/>
    </w:p>
    <w:p w14:paraId="1A976313" w14:textId="3CC0882D" w:rsidR="00B0563A" w:rsidRDefault="00B0563A" w:rsidP="00B0563A"/>
    <w:p w14:paraId="4134E9A2" w14:textId="62522167" w:rsidR="00B0563A" w:rsidRDefault="00B0563A" w:rsidP="00B0563A">
      <w:pPr>
        <w:jc w:val="center"/>
      </w:pPr>
      <w:r w:rsidRPr="00B0563A">
        <w:drawing>
          <wp:inline distT="0" distB="0" distL="0" distR="0" wp14:anchorId="343275ED" wp14:editId="01818EDB">
            <wp:extent cx="4364293" cy="3372401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808" t="6817" r="5162" b="7221"/>
                    <a:stretch/>
                  </pic:blipFill>
                  <pic:spPr bwMode="auto">
                    <a:xfrm>
                      <a:off x="0" y="0"/>
                      <a:ext cx="4365298" cy="337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080B7" w14:textId="67D6934B" w:rsidR="00B0563A" w:rsidRDefault="00B0563A" w:rsidP="00B0563A"/>
    <w:p w14:paraId="2DDD8189" w14:textId="25BF1DB8" w:rsidR="00B0563A" w:rsidRDefault="00B0563A" w:rsidP="00B0563A"/>
    <w:p w14:paraId="2FE3D11E" w14:textId="51DA4B5B" w:rsidR="00B0563A" w:rsidRDefault="00B0563A" w:rsidP="00B0563A"/>
    <w:p w14:paraId="3E89CBA2" w14:textId="4755DD11" w:rsidR="00B0563A" w:rsidRDefault="00B0563A" w:rsidP="00B0563A"/>
    <w:p w14:paraId="440EBF80" w14:textId="04D561AD" w:rsidR="00B0563A" w:rsidRDefault="00B0563A" w:rsidP="00B0563A"/>
    <w:p w14:paraId="0910EAF7" w14:textId="6912B349" w:rsidR="00B0563A" w:rsidRDefault="00B0563A" w:rsidP="00B0563A"/>
    <w:p w14:paraId="0D74E225" w14:textId="58146B20" w:rsidR="00B0563A" w:rsidRDefault="00B0563A" w:rsidP="00B0563A"/>
    <w:p w14:paraId="225E819E" w14:textId="1E9F5FD2" w:rsidR="00B0563A" w:rsidRDefault="00B0563A" w:rsidP="00B0563A"/>
    <w:p w14:paraId="632BB176" w14:textId="1E43E239" w:rsidR="00B0563A" w:rsidRDefault="00B0563A" w:rsidP="00B0563A"/>
    <w:p w14:paraId="2D4A5CD4" w14:textId="67C6AEA7" w:rsidR="00B0563A" w:rsidRPr="00B0563A" w:rsidRDefault="00B0563A" w:rsidP="00B0563A">
      <w:pPr>
        <w:pStyle w:val="Ttulo2"/>
        <w:rPr>
          <w:color w:val="auto"/>
        </w:rPr>
      </w:pPr>
      <w:r w:rsidRPr="00B0563A">
        <w:rPr>
          <w:color w:val="auto"/>
        </w:rPr>
        <w:lastRenderedPageBreak/>
        <w:t>Series en Excel</w:t>
      </w:r>
    </w:p>
    <w:p w14:paraId="4C272E2F" w14:textId="1623A209" w:rsidR="00B0563A" w:rsidRDefault="00B0563A" w:rsidP="00B0563A"/>
    <w:p w14:paraId="700BE864" w14:textId="772BBAF4" w:rsidR="00B0563A" w:rsidRDefault="00B0563A" w:rsidP="00B0563A">
      <w:r w:rsidRPr="00B0563A">
        <w:drawing>
          <wp:inline distT="0" distB="0" distL="0" distR="0" wp14:anchorId="7C8762C4" wp14:editId="7418D18B">
            <wp:extent cx="6645910" cy="2988310"/>
            <wp:effectExtent l="0" t="0" r="254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0D69" w14:textId="03C15DB7" w:rsidR="00B0563A" w:rsidRDefault="00B0563A" w:rsidP="00B0563A"/>
    <w:p w14:paraId="2C34EF40" w14:textId="76C97CEA" w:rsidR="00B0563A" w:rsidRDefault="00B0563A" w:rsidP="00B0563A">
      <w:pPr>
        <w:pStyle w:val="Ttulo2"/>
        <w:rPr>
          <w:color w:val="auto"/>
        </w:rPr>
      </w:pPr>
      <w:r w:rsidRPr="00B0563A">
        <w:rPr>
          <w:color w:val="auto"/>
        </w:rPr>
        <w:t>Ejercicios de Sumatorias</w:t>
      </w:r>
      <w:r>
        <w:rPr>
          <w:color w:val="auto"/>
        </w:rPr>
        <w:t xml:space="preserve"> en Java</w:t>
      </w:r>
    </w:p>
    <w:p w14:paraId="11B78720" w14:textId="77777777" w:rsidR="00B0563A" w:rsidRPr="00B0563A" w:rsidRDefault="00B0563A" w:rsidP="00B0563A"/>
    <w:p w14:paraId="683E5A28" w14:textId="2C9AE214" w:rsidR="00B0563A" w:rsidRPr="00B0563A" w:rsidRDefault="00B0563A" w:rsidP="00B0563A">
      <w:pPr>
        <w:pStyle w:val="Ttulo3"/>
        <w:rPr>
          <w:color w:val="auto"/>
        </w:rPr>
      </w:pPr>
      <w:r w:rsidRPr="00B0563A">
        <w:rPr>
          <w:color w:val="auto"/>
        </w:rPr>
        <w:t>1</w:t>
      </w:r>
    </w:p>
    <w:p w14:paraId="4CDFF521" w14:textId="24B44B39" w:rsidR="00B0563A" w:rsidRDefault="00B0563A" w:rsidP="00B0563A">
      <w:r w:rsidRPr="00B0563A">
        <w:drawing>
          <wp:inline distT="0" distB="0" distL="0" distR="0" wp14:anchorId="2A719838" wp14:editId="221BEF33">
            <wp:extent cx="6158696" cy="3536494"/>
            <wp:effectExtent l="0" t="0" r="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634" t="6759" r="3688" b="6646"/>
                    <a:stretch/>
                  </pic:blipFill>
                  <pic:spPr bwMode="auto">
                    <a:xfrm>
                      <a:off x="0" y="0"/>
                      <a:ext cx="6159239" cy="3536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69F6D" w14:textId="3F2EF056" w:rsidR="00B0563A" w:rsidRDefault="00B0563A" w:rsidP="00B0563A"/>
    <w:p w14:paraId="06C6F63A" w14:textId="19E0C087" w:rsidR="00B0563A" w:rsidRDefault="00B0563A" w:rsidP="00B0563A"/>
    <w:p w14:paraId="5E46AA06" w14:textId="57F57DBF" w:rsidR="00B0563A" w:rsidRDefault="00B0563A" w:rsidP="00B0563A"/>
    <w:p w14:paraId="7FE5F2DB" w14:textId="33A2C008" w:rsidR="00B0563A" w:rsidRDefault="00B0563A" w:rsidP="00B0563A"/>
    <w:p w14:paraId="05ADD225" w14:textId="786383BE" w:rsidR="00B0563A" w:rsidRDefault="00B0563A" w:rsidP="00B0563A"/>
    <w:p w14:paraId="1CC219F8" w14:textId="5D6B0201" w:rsidR="00B0563A" w:rsidRDefault="00B0563A" w:rsidP="00B0563A"/>
    <w:p w14:paraId="6D38C211" w14:textId="357A00FC" w:rsidR="00B0563A" w:rsidRDefault="00B0563A" w:rsidP="00B0563A"/>
    <w:p w14:paraId="2484924C" w14:textId="0CED43C8" w:rsidR="00B0563A" w:rsidRDefault="00B0563A" w:rsidP="00B0563A"/>
    <w:p w14:paraId="054DFECA" w14:textId="1C344887" w:rsidR="00B0563A" w:rsidRDefault="00B0563A" w:rsidP="00B0563A"/>
    <w:p w14:paraId="1CCF1EEA" w14:textId="50E1AF81" w:rsidR="00B0563A" w:rsidRDefault="00B0563A" w:rsidP="00B0563A"/>
    <w:p w14:paraId="7D16C00D" w14:textId="6CD2AAE8" w:rsidR="00B0563A" w:rsidRDefault="00B0563A" w:rsidP="00B0563A"/>
    <w:p w14:paraId="68F36D9B" w14:textId="5DC0BFBA" w:rsidR="00B0563A" w:rsidRDefault="00B0563A" w:rsidP="00B0563A"/>
    <w:p w14:paraId="46883C67" w14:textId="6275FFA0" w:rsidR="00B0563A" w:rsidRPr="00B0563A" w:rsidRDefault="00B0563A" w:rsidP="00B0563A">
      <w:pPr>
        <w:pStyle w:val="Ttulo3"/>
        <w:rPr>
          <w:color w:val="auto"/>
        </w:rPr>
      </w:pPr>
      <w:r w:rsidRPr="00B0563A">
        <w:rPr>
          <w:color w:val="auto"/>
        </w:rPr>
        <w:lastRenderedPageBreak/>
        <w:t>2</w:t>
      </w:r>
    </w:p>
    <w:p w14:paraId="63DC983B" w14:textId="13BF88DF" w:rsidR="00B0563A" w:rsidRDefault="00B0563A" w:rsidP="00B0563A">
      <w:pPr>
        <w:jc w:val="center"/>
      </w:pPr>
      <w:r w:rsidRPr="00B0563A">
        <w:drawing>
          <wp:inline distT="0" distB="0" distL="0" distR="0" wp14:anchorId="2F6E0565" wp14:editId="0F282FD4">
            <wp:extent cx="5119201" cy="4320000"/>
            <wp:effectExtent l="0" t="0" r="5715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024" t="4989" r="3688" b="4325"/>
                    <a:stretch/>
                  </pic:blipFill>
                  <pic:spPr bwMode="auto">
                    <a:xfrm>
                      <a:off x="0" y="0"/>
                      <a:ext cx="5119201" cy="43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296F9" w14:textId="37C97AEE" w:rsidR="00B0563A" w:rsidRDefault="00B0563A" w:rsidP="00B0563A"/>
    <w:p w14:paraId="477DC225" w14:textId="634E63BE" w:rsidR="00B0563A" w:rsidRDefault="00B0563A" w:rsidP="00B0563A">
      <w:pPr>
        <w:pStyle w:val="Ttulo3"/>
        <w:rPr>
          <w:color w:val="auto"/>
        </w:rPr>
      </w:pPr>
      <w:r w:rsidRPr="00B0563A">
        <w:rPr>
          <w:color w:val="auto"/>
        </w:rPr>
        <w:t>3</w:t>
      </w:r>
    </w:p>
    <w:p w14:paraId="51554C8F" w14:textId="7737DA26" w:rsidR="00B0563A" w:rsidRDefault="00B0563A" w:rsidP="00B0563A">
      <w:pPr>
        <w:jc w:val="center"/>
      </w:pPr>
      <w:r w:rsidRPr="00B0563A">
        <w:drawing>
          <wp:inline distT="0" distB="0" distL="0" distR="0" wp14:anchorId="072BE1B5" wp14:editId="20124042">
            <wp:extent cx="5597920" cy="3846945"/>
            <wp:effectExtent l="0" t="0" r="3175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988" t="5393" r="3605" b="5540"/>
                    <a:stretch/>
                  </pic:blipFill>
                  <pic:spPr bwMode="auto">
                    <a:xfrm>
                      <a:off x="0" y="0"/>
                      <a:ext cx="5599054" cy="3847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CE904" w14:textId="4633FBE5" w:rsidR="00B0563A" w:rsidRDefault="00B0563A" w:rsidP="00B0563A"/>
    <w:p w14:paraId="535357EE" w14:textId="3F613A33" w:rsidR="00B0563A" w:rsidRDefault="00B0563A" w:rsidP="00B0563A"/>
    <w:p w14:paraId="10029038" w14:textId="4D637814" w:rsidR="00B0563A" w:rsidRDefault="00B0563A" w:rsidP="00B0563A"/>
    <w:p w14:paraId="7C0278E5" w14:textId="05E4DD09" w:rsidR="00B0563A" w:rsidRDefault="00B0563A" w:rsidP="00B0563A"/>
    <w:p w14:paraId="38004EDA" w14:textId="7EDDDDF4" w:rsidR="00B0563A" w:rsidRDefault="00B0563A" w:rsidP="00B0563A"/>
    <w:p w14:paraId="2098D4E6" w14:textId="222C4DC1" w:rsidR="00B0563A" w:rsidRDefault="00B0563A" w:rsidP="00B0563A"/>
    <w:p w14:paraId="18AFA28F" w14:textId="7198D9E3" w:rsidR="00B0563A" w:rsidRDefault="00B0563A" w:rsidP="00B0563A">
      <w:pPr>
        <w:pStyle w:val="Ttulo3"/>
        <w:rPr>
          <w:color w:val="auto"/>
        </w:rPr>
      </w:pPr>
      <w:r w:rsidRPr="00B0563A">
        <w:rPr>
          <w:color w:val="auto"/>
        </w:rPr>
        <w:lastRenderedPageBreak/>
        <w:t>4</w:t>
      </w:r>
    </w:p>
    <w:p w14:paraId="0FEBD985" w14:textId="42BDB45D" w:rsidR="00B0563A" w:rsidRDefault="00B0563A" w:rsidP="00B0563A">
      <w:r w:rsidRPr="00B0563A">
        <w:drawing>
          <wp:inline distT="0" distB="0" distL="0" distR="0" wp14:anchorId="13F9FD84" wp14:editId="3D1DFE9D">
            <wp:extent cx="6159242" cy="3985392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634" t="5237" r="3688" b="5167"/>
                    <a:stretch/>
                  </pic:blipFill>
                  <pic:spPr bwMode="auto">
                    <a:xfrm>
                      <a:off x="0" y="0"/>
                      <a:ext cx="6159260" cy="3985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D19C6" w14:textId="251575D7" w:rsidR="00B0563A" w:rsidRDefault="00B0563A" w:rsidP="00B0563A"/>
    <w:p w14:paraId="43566C5B" w14:textId="24319131" w:rsidR="00B0563A" w:rsidRDefault="00B0563A" w:rsidP="00B0563A">
      <w:pPr>
        <w:pStyle w:val="Ttulo3"/>
        <w:rPr>
          <w:color w:val="auto"/>
        </w:rPr>
      </w:pPr>
      <w:r w:rsidRPr="00B0563A">
        <w:rPr>
          <w:color w:val="auto"/>
        </w:rPr>
        <w:t>5</w:t>
      </w:r>
    </w:p>
    <w:p w14:paraId="1C9BD1E8" w14:textId="6A7C5A8F" w:rsidR="00B0563A" w:rsidRDefault="00B0563A" w:rsidP="00B0563A">
      <w:r w:rsidRPr="00B0563A">
        <w:drawing>
          <wp:inline distT="0" distB="0" distL="0" distR="0" wp14:anchorId="6857AD5D" wp14:editId="2AADD976">
            <wp:extent cx="6149812" cy="3941732"/>
            <wp:effectExtent l="0" t="0" r="381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894" t="5819" r="3559" b="5555"/>
                    <a:stretch/>
                  </pic:blipFill>
                  <pic:spPr bwMode="auto">
                    <a:xfrm>
                      <a:off x="0" y="0"/>
                      <a:ext cx="6150601" cy="3942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AFFDC" w14:textId="0C8EA781" w:rsidR="00B0563A" w:rsidRDefault="00B0563A" w:rsidP="00B0563A"/>
    <w:p w14:paraId="57BCB86F" w14:textId="7DFC597B" w:rsidR="00B0563A" w:rsidRDefault="00B0563A" w:rsidP="00B0563A"/>
    <w:p w14:paraId="5501B7BF" w14:textId="3DF3022A" w:rsidR="00B0563A" w:rsidRDefault="00B0563A" w:rsidP="00B0563A"/>
    <w:p w14:paraId="2EA6CEB0" w14:textId="50541013" w:rsidR="00B0563A" w:rsidRDefault="00B0563A" w:rsidP="00B0563A"/>
    <w:p w14:paraId="43F99673" w14:textId="590D82AE" w:rsidR="00B0563A" w:rsidRDefault="00B0563A" w:rsidP="00B0563A"/>
    <w:p w14:paraId="0393232C" w14:textId="38653A1D" w:rsidR="00B0563A" w:rsidRDefault="00B0563A" w:rsidP="00B0563A"/>
    <w:p w14:paraId="674D6C50" w14:textId="20412D21" w:rsidR="00B0563A" w:rsidRDefault="00B0563A" w:rsidP="00B0563A"/>
    <w:p w14:paraId="7F6D0C52" w14:textId="38F1B928" w:rsidR="00B0563A" w:rsidRDefault="00B0563A" w:rsidP="00B0563A">
      <w:pPr>
        <w:pStyle w:val="Ttulo3"/>
        <w:rPr>
          <w:color w:val="auto"/>
        </w:rPr>
      </w:pPr>
      <w:r>
        <w:rPr>
          <w:color w:val="auto"/>
        </w:rPr>
        <w:lastRenderedPageBreak/>
        <w:t>6</w:t>
      </w:r>
    </w:p>
    <w:p w14:paraId="2C59014F" w14:textId="10C78976" w:rsidR="00B0563A" w:rsidRDefault="00B0563A" w:rsidP="00B0563A">
      <w:r w:rsidRPr="00B0563A">
        <w:drawing>
          <wp:inline distT="0" distB="0" distL="0" distR="0" wp14:anchorId="46F7F9D0" wp14:editId="79F395D2">
            <wp:extent cx="6158885" cy="3864634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765" t="5012" r="3559" b="5179"/>
                    <a:stretch/>
                  </pic:blipFill>
                  <pic:spPr bwMode="auto">
                    <a:xfrm>
                      <a:off x="0" y="0"/>
                      <a:ext cx="6159245" cy="386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12432" w14:textId="4DA6800B" w:rsidR="00B0563A" w:rsidRDefault="00B0563A" w:rsidP="00B0563A"/>
    <w:p w14:paraId="078B0768" w14:textId="714A30DA" w:rsidR="00B0563A" w:rsidRDefault="00B0563A" w:rsidP="00B0563A">
      <w:pPr>
        <w:pStyle w:val="Ttulo3"/>
        <w:rPr>
          <w:color w:val="auto"/>
        </w:rPr>
      </w:pPr>
      <w:r>
        <w:rPr>
          <w:color w:val="auto"/>
        </w:rPr>
        <w:t>7</w:t>
      </w:r>
    </w:p>
    <w:p w14:paraId="46410F69" w14:textId="29ED5BBE" w:rsidR="00B0563A" w:rsidRDefault="00B0563A" w:rsidP="00B0563A">
      <w:pPr>
        <w:jc w:val="center"/>
      </w:pPr>
      <w:r w:rsidRPr="00B0563A">
        <w:drawing>
          <wp:inline distT="0" distB="0" distL="0" distR="0" wp14:anchorId="4CAD853D" wp14:editId="0E054F7B">
            <wp:extent cx="6132383" cy="3648362"/>
            <wp:effectExtent l="0" t="0" r="190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895" t="6224" r="3819" b="6032"/>
                    <a:stretch/>
                  </pic:blipFill>
                  <pic:spPr bwMode="auto">
                    <a:xfrm>
                      <a:off x="0" y="0"/>
                      <a:ext cx="6133342" cy="3648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2AEEC" w14:textId="52BD494F" w:rsidR="00B0563A" w:rsidRDefault="00B0563A" w:rsidP="00B0563A"/>
    <w:p w14:paraId="42B230AB" w14:textId="4901E936" w:rsidR="00B0563A" w:rsidRDefault="00B0563A" w:rsidP="00B0563A"/>
    <w:p w14:paraId="695C9555" w14:textId="1FD9BA1E" w:rsidR="00B0563A" w:rsidRDefault="00B0563A" w:rsidP="00B0563A"/>
    <w:p w14:paraId="7EC5DB60" w14:textId="077DE0D9" w:rsidR="00B0563A" w:rsidRDefault="00B0563A" w:rsidP="00B0563A"/>
    <w:p w14:paraId="032798C3" w14:textId="211C1F99" w:rsidR="00B0563A" w:rsidRDefault="00B0563A" w:rsidP="00B0563A"/>
    <w:p w14:paraId="4EF4F13F" w14:textId="25D7E55D" w:rsidR="00B0563A" w:rsidRDefault="00B0563A" w:rsidP="00B0563A"/>
    <w:p w14:paraId="6686F4B4" w14:textId="62668803" w:rsidR="00B0563A" w:rsidRDefault="00B0563A" w:rsidP="00B0563A"/>
    <w:p w14:paraId="127CC724" w14:textId="57F060B5" w:rsidR="00B0563A" w:rsidRDefault="00B0563A" w:rsidP="00B0563A"/>
    <w:p w14:paraId="3BBAD52C" w14:textId="0990D586" w:rsidR="00B0563A" w:rsidRDefault="00B0563A" w:rsidP="00B0563A"/>
    <w:p w14:paraId="145C35AC" w14:textId="05F84B11" w:rsidR="00B0563A" w:rsidRDefault="00B0563A" w:rsidP="00B0563A">
      <w:pPr>
        <w:pStyle w:val="Ttulo2"/>
        <w:rPr>
          <w:color w:val="auto"/>
        </w:rPr>
      </w:pPr>
      <w:r>
        <w:rPr>
          <w:color w:val="auto"/>
        </w:rPr>
        <w:lastRenderedPageBreak/>
        <w:t xml:space="preserve">Método del punto fijo en </w:t>
      </w:r>
      <w:proofErr w:type="spellStart"/>
      <w:r>
        <w:rPr>
          <w:color w:val="auto"/>
        </w:rPr>
        <w:t>Scilab</w:t>
      </w:r>
      <w:proofErr w:type="spellEnd"/>
    </w:p>
    <w:p w14:paraId="21646BEC" w14:textId="248CFEAC" w:rsidR="00B0563A" w:rsidRDefault="00B0563A" w:rsidP="00B0563A"/>
    <w:p w14:paraId="5012E054" w14:textId="6EC9B237" w:rsidR="00B0563A" w:rsidRDefault="00B0563A" w:rsidP="00B0563A">
      <w:pPr>
        <w:jc w:val="center"/>
      </w:pPr>
      <w:r w:rsidRPr="00B0563A">
        <w:drawing>
          <wp:inline distT="0" distB="0" distL="0" distR="0" wp14:anchorId="46506850" wp14:editId="47FA7790">
            <wp:extent cx="4619229" cy="9357218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240" t="2065" r="4150" b="2231"/>
                    <a:stretch/>
                  </pic:blipFill>
                  <pic:spPr bwMode="auto">
                    <a:xfrm>
                      <a:off x="0" y="0"/>
                      <a:ext cx="4619489" cy="9357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6DF31" w14:textId="5D6978B4" w:rsidR="00B0563A" w:rsidRDefault="00B0563A" w:rsidP="00B0563A">
      <w:pPr>
        <w:pStyle w:val="Ttulo3"/>
        <w:rPr>
          <w:color w:val="auto"/>
        </w:rPr>
      </w:pPr>
      <w:r w:rsidRPr="00B0563A">
        <w:rPr>
          <w:color w:val="auto"/>
        </w:rPr>
        <w:lastRenderedPageBreak/>
        <w:t>Método del punto fijo en Java</w:t>
      </w:r>
    </w:p>
    <w:p w14:paraId="7B7850CF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import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java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util</w:t>
      </w:r>
      <w:proofErr w:type="gram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Arrays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;</w:t>
      </w:r>
    </w:p>
    <w:p w14:paraId="51C1158D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</w:p>
    <w:p w14:paraId="7764A1E7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public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class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MetodoPuntoFijo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</w:p>
    <w:p w14:paraId="6AA41965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</w:p>
    <w:p w14:paraId="346F28E9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public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static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gramStart"/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proofErr w:type="gram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puntoFijo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FixedPointFunction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g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x0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tol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int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maxIter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</w:p>
    <w:p w14:paraId="278137BB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int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iter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0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;</w:t>
      </w:r>
    </w:p>
    <w:p w14:paraId="2343C68B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x1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g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apply</w:t>
      </w:r>
      <w:proofErr w:type="spellEnd"/>
      <w:proofErr w:type="gram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x0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);</w:t>
      </w:r>
    </w:p>
    <w:p w14:paraId="7A249284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if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proofErr w:type="spellStart"/>
      <w:proofErr w:type="gram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Math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abs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proofErr w:type="gram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x1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-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x0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&lt;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tol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</w:p>
    <w:p w14:paraId="6815D1DB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System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out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println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("</w:t>
      </w:r>
      <w:proofErr w:type="spellStart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>Iteración</w:t>
      </w:r>
      <w:proofErr w:type="spellEnd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 xml:space="preserve">: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"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iter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"</w:t>
      </w:r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 xml:space="preserve">, x: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"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x1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"</w:t>
      </w:r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 xml:space="preserve"> (</w:t>
      </w:r>
      <w:proofErr w:type="spellStart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>Raíz</w:t>
      </w:r>
      <w:proofErr w:type="spellEnd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");</w:t>
      </w:r>
    </w:p>
    <w:p w14:paraId="28209ACC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return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new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gramStart"/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proofErr w:type="gram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x1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iter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};</w:t>
      </w:r>
    </w:p>
    <w:p w14:paraId="05DF4E98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</w:t>
      </w:r>
    </w:p>
    <w:p w14:paraId="62D6BF76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</w:p>
    <w:p w14:paraId="637BEC14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while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iter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&lt;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maxIter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</w:p>
    <w:p w14:paraId="241CAFC8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x1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g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apply</w:t>
      </w:r>
      <w:proofErr w:type="spellEnd"/>
      <w:proofErr w:type="gram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x0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);</w:t>
      </w:r>
    </w:p>
    <w:p w14:paraId="7B905070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iter</w:t>
      </w:r>
      <w:proofErr w:type="spellEnd"/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++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;</w:t>
      </w:r>
    </w:p>
    <w:p w14:paraId="6A6ACF26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if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proofErr w:type="spellStart"/>
      <w:proofErr w:type="gram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Math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abs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proofErr w:type="gram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x1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-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x0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&lt;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tol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</w:p>
    <w:p w14:paraId="1E99C564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System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out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println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("</w:t>
      </w:r>
      <w:proofErr w:type="spellStart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>Iteración</w:t>
      </w:r>
      <w:proofErr w:type="spellEnd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 xml:space="preserve">: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"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iter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"</w:t>
      </w:r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 xml:space="preserve">, x: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"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x1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"</w:t>
      </w:r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 xml:space="preserve"> (</w:t>
      </w:r>
      <w:proofErr w:type="spellStart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>Raíz</w:t>
      </w:r>
      <w:proofErr w:type="spellEnd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");</w:t>
      </w:r>
    </w:p>
    <w:p w14:paraId="0C3645FA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return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new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gramStart"/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proofErr w:type="gram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x1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iter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};</w:t>
      </w:r>
    </w:p>
    <w:p w14:paraId="19274796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</w:t>
      </w:r>
    </w:p>
    <w:p w14:paraId="12F20F13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x0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x1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;</w:t>
      </w:r>
    </w:p>
    <w:p w14:paraId="6B390D9D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</w:t>
      </w:r>
    </w:p>
    <w:p w14:paraId="06CC2558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</w:p>
    <w:p w14:paraId="60C14442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return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new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gramStart"/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proofErr w:type="gram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x1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iter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};</w:t>
      </w:r>
    </w:p>
    <w:p w14:paraId="71648705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</w:t>
      </w:r>
    </w:p>
    <w:p w14:paraId="389CAC00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</w:p>
    <w:p w14:paraId="6D7F461A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public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static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gramStart"/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proofErr w:type="gram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recorrerVector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FixedPointFunction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g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[]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xValues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tol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int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maxIter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</w:p>
    <w:p w14:paraId="46B145F0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previousRoot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</w:p>
    <w:p w14:paraId="19D4D0A5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int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startIndex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0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;</w:t>
      </w:r>
    </w:p>
    <w:p w14:paraId="14551639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if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proofErr w:type="spellStart"/>
      <w:proofErr w:type="gramStart"/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previousRoot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!</w:t>
      </w:r>
      <w:proofErr w:type="gramEnd"/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null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</w:p>
    <w:p w14:paraId="1F4238BD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startIndex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Arrays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binarySearch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proofErr w:type="spellStart"/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xValues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previousRoot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;</w:t>
      </w:r>
    </w:p>
    <w:p w14:paraId="4A876EB2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</w:t>
      </w:r>
    </w:p>
    <w:p w14:paraId="48AE79CE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if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startIndex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&gt;=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xValues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length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</w:p>
    <w:p w14:paraId="6883B730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return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new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gramStart"/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proofErr w:type="gram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NaN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maxIter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};</w:t>
      </w:r>
    </w:p>
    <w:p w14:paraId="2017A719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</w:t>
      </w:r>
    </w:p>
    <w:p w14:paraId="46722AD2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</w:p>
    <w:p w14:paraId="24E191BB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for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int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i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startIndex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;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i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&lt;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xValues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length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;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i</w:t>
      </w:r>
      <w:proofErr w:type="spellEnd"/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++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</w:p>
    <w:p w14:paraId="7CA08BCC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x0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xValues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i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];</w:t>
      </w:r>
    </w:p>
    <w:p w14:paraId="361FFB49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proofErr w:type="gramStart"/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proofErr w:type="gram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result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puntoFijo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g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x0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tol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maxIter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);</w:t>
      </w:r>
    </w:p>
    <w:p w14:paraId="03F7E1D6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gram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result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proofErr w:type="gramEnd"/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0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];</w:t>
      </w:r>
    </w:p>
    <w:p w14:paraId="579F78B3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int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iter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int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gram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result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proofErr w:type="gramEnd"/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];</w:t>
      </w:r>
    </w:p>
    <w:p w14:paraId="1BE66071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if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Math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abs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proofErr w:type="spellStart"/>
      <w:proofErr w:type="gramStart"/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g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apply</w:t>
      </w:r>
      <w:proofErr w:type="spellEnd"/>
      <w:proofErr w:type="gram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root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-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&lt;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tol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</w:p>
    <w:p w14:paraId="700E9ABA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return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new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gramStart"/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proofErr w:type="gram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iter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};</w:t>
      </w:r>
    </w:p>
    <w:p w14:paraId="7B52BCF0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</w:t>
      </w:r>
    </w:p>
    <w:p w14:paraId="30274EA1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</w:t>
      </w:r>
    </w:p>
    <w:p w14:paraId="6F0051AC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return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new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gramStart"/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proofErr w:type="gram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NaN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maxIter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};</w:t>
      </w:r>
    </w:p>
    <w:p w14:paraId="7A4A35DB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</w:t>
      </w:r>
    </w:p>
    <w:p w14:paraId="0C0114DD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</w:p>
    <w:p w14:paraId="208A10F8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public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static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void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MetodoPuntoFijo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proofErr w:type="gramEnd"/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a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b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c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d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</w:p>
    <w:p w14:paraId="6BB9B3C9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tol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1e-5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;</w:t>
      </w:r>
    </w:p>
    <w:p w14:paraId="4E3320FA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int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maxIter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20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;</w:t>
      </w:r>
    </w:p>
    <w:p w14:paraId="1A84F382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</w:t>
      </w:r>
      <w:proofErr w:type="gramStart"/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proofErr w:type="gram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xValues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new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17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];</w:t>
      </w:r>
    </w:p>
    <w:p w14:paraId="797E9026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lastRenderedPageBreak/>
        <w:t xml:space="preserve">       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for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int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i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0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;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i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&lt;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xValues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length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;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i</w:t>
      </w:r>
      <w:proofErr w:type="spellEnd"/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++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</w:p>
    <w:p w14:paraId="076CFE6A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xValues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i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-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6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i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;</w:t>
      </w:r>
    </w:p>
    <w:p w14:paraId="7B68DEAD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</w:t>
      </w:r>
    </w:p>
    <w:p w14:paraId="01339F91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</w:t>
      </w:r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previousRoot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null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;</w:t>
      </w:r>
    </w:p>
    <w:p w14:paraId="347D35F3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</w:p>
    <w:p w14:paraId="428B6E90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if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a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0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&amp;&amp;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b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0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</w:p>
    <w:p w14:paraId="7A1D73FF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System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out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println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("</w:t>
      </w:r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>Caso lineal: cx + d = 0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");</w:t>
      </w:r>
    </w:p>
    <w:p w14:paraId="56F7F286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if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proofErr w:type="gramStart"/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c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!</w:t>
      </w:r>
      <w:proofErr w:type="gramEnd"/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0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</w:p>
    <w:p w14:paraId="011FE64F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FixedPointFunction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g1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-&gt;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-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d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/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c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;</w:t>
      </w:r>
    </w:p>
    <w:p w14:paraId="3FD32031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</w:t>
      </w:r>
      <w:proofErr w:type="gramStart"/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proofErr w:type="gram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rootIter1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recorrerVector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g1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xValues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tol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maxIter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previousRoot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);</w:t>
      </w:r>
    </w:p>
    <w:p w14:paraId="2186DA2F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root1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rootIter1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0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];</w:t>
      </w:r>
    </w:p>
    <w:p w14:paraId="4D6D0EF8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int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iter1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int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rootIter1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];</w:t>
      </w:r>
    </w:p>
    <w:p w14:paraId="6BE42E63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if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gramStart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!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isNaN</w:t>
      </w:r>
      <w:proofErr w:type="spellEnd"/>
      <w:proofErr w:type="gram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root1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</w:p>
    <w:p w14:paraId="2BD47431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    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System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out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println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("</w:t>
      </w:r>
      <w:proofErr w:type="spellStart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>Despeje</w:t>
      </w:r>
      <w:proofErr w:type="spellEnd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 xml:space="preserve"> 1: x = -d/c, </w:t>
      </w:r>
      <w:proofErr w:type="spellStart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>Raíz</w:t>
      </w:r>
      <w:proofErr w:type="spellEnd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>aproximada</w:t>
      </w:r>
      <w:proofErr w:type="spellEnd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 xml:space="preserve">: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"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root1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"</w:t>
      </w:r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 xml:space="preserve">, </w:t>
      </w:r>
      <w:proofErr w:type="spellStart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>Iteraciones</w:t>
      </w:r>
      <w:proofErr w:type="spellEnd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 xml:space="preserve">: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"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iter1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);</w:t>
      </w:r>
    </w:p>
    <w:p w14:paraId="107A48C1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   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previousRoot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;</w:t>
      </w:r>
    </w:p>
    <w:p w14:paraId="3E45DC7F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</w:t>
      </w:r>
    </w:p>
    <w:p w14:paraId="1928B973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</w:t>
      </w:r>
    </w:p>
    <w:p w14:paraId="4A5F24ED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else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if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a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0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</w:p>
    <w:p w14:paraId="3F18821F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s-MX" w:eastAsia="es-MX"/>
        </w:rPr>
        <w:t>System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.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s-MX" w:eastAsia="es-MX"/>
        </w:rPr>
        <w:t>out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.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s-MX" w:eastAsia="es-MX"/>
        </w:rPr>
        <w:t>println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("</w:t>
      </w:r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s-MX" w:eastAsia="es-MX"/>
        </w:rPr>
        <w:t xml:space="preserve">Caso cuadrático: bx^2 + </w:t>
      </w:r>
      <w:proofErr w:type="spellStart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s-MX" w:eastAsia="es-MX"/>
        </w:rPr>
        <w:t>cx</w:t>
      </w:r>
      <w:proofErr w:type="spellEnd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s-MX" w:eastAsia="es-MX"/>
        </w:rPr>
        <w:t xml:space="preserve"> + d = 0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");</w:t>
      </w:r>
    </w:p>
    <w:p w14:paraId="2A44B9ED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if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proofErr w:type="gramStart"/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b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!</w:t>
      </w:r>
      <w:proofErr w:type="gramEnd"/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0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</w:p>
    <w:p w14:paraId="299D8AB2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FixedPointFunction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g1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-&gt;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-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d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-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b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*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*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/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c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;</w:t>
      </w:r>
    </w:p>
    <w:p w14:paraId="1BDEA116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</w:t>
      </w:r>
      <w:proofErr w:type="gramStart"/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proofErr w:type="gram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rootIter1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recorrerVector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g1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xValues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tol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maxIter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previousRoot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);</w:t>
      </w:r>
    </w:p>
    <w:p w14:paraId="46D69B57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root1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rootIter1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0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];</w:t>
      </w:r>
    </w:p>
    <w:p w14:paraId="321223FC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int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iter1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int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rootIter1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];</w:t>
      </w:r>
    </w:p>
    <w:p w14:paraId="7CFB4A0B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if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gramStart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!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isNaN</w:t>
      </w:r>
      <w:proofErr w:type="spellEnd"/>
      <w:proofErr w:type="gram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root1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</w:p>
    <w:p w14:paraId="4F547D7C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    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System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out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println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</w:p>
    <w:p w14:paraId="775ED0B1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        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"</w:t>
      </w:r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s-MX" w:eastAsia="es-MX"/>
        </w:rPr>
        <w:t xml:space="preserve">Despeje 1: x = (-d - b*x^2) / c, Raíz aproximada: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"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s-MX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 root1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s-MX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"</w:t>
      </w:r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s-MX" w:eastAsia="es-MX"/>
        </w:rPr>
        <w:t xml:space="preserve">, Iteraciones: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"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s-MX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 iter1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);</w:t>
      </w:r>
    </w:p>
    <w:p w14:paraId="0B78FD8E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                   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previousRoot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;</w:t>
      </w:r>
    </w:p>
    <w:p w14:paraId="3BA3EFC0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</w:t>
      </w:r>
    </w:p>
    <w:p w14:paraId="1B317750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</w:t>
      </w:r>
    </w:p>
    <w:p w14:paraId="53BAF461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</w:p>
    <w:p w14:paraId="463E0F8B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FixedPointFunction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g2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-&gt;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</w:p>
    <w:p w14:paraId="55E72D53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value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-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c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*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-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d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/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b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;</w:t>
      </w:r>
    </w:p>
    <w:p w14:paraId="20C29D39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return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value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&lt;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gramStart"/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0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?</w:t>
      </w:r>
      <w:proofErr w:type="gram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NaN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:</w:t>
      </w:r>
      <w:proofErr w:type="gram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Math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sqrt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value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);</w:t>
      </w:r>
    </w:p>
    <w:p w14:paraId="651665E7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};</w:t>
      </w:r>
    </w:p>
    <w:p w14:paraId="275032B9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proofErr w:type="gramStart"/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proofErr w:type="gram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rootIter2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recorrerVector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g2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xValues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tol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maxIter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previousRoot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);</w:t>
      </w:r>
    </w:p>
    <w:p w14:paraId="4AB6BAF3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root2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rootIter2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0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];</w:t>
      </w:r>
    </w:p>
    <w:p w14:paraId="5F2ECAA7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int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iter2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int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rootIter2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];</w:t>
      </w:r>
    </w:p>
    <w:p w14:paraId="2121425C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if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gramStart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!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isNaN</w:t>
      </w:r>
      <w:proofErr w:type="spellEnd"/>
      <w:proofErr w:type="gram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root2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</w:p>
    <w:p w14:paraId="13FB8729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System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out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println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</w:p>
    <w:p w14:paraId="337CEB2A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    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"</w:t>
      </w:r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s-MX" w:eastAsia="es-MX"/>
        </w:rPr>
        <w:t xml:space="preserve">Despeje 2: x = </w:t>
      </w:r>
      <w:proofErr w:type="spellStart"/>
      <w:proofErr w:type="gramStart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s-MX" w:eastAsia="es-MX"/>
        </w:rPr>
        <w:t>sqrt</w:t>
      </w:r>
      <w:proofErr w:type="spellEnd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s-MX" w:eastAsia="es-MX"/>
        </w:rPr>
        <w:t>(</w:t>
      </w:r>
      <w:proofErr w:type="gramEnd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s-MX" w:eastAsia="es-MX"/>
        </w:rPr>
        <w:t xml:space="preserve">(-c*x - d)/b), Raíz aproximada: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"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s-MX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 root2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s-MX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"</w:t>
      </w:r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s-MX" w:eastAsia="es-MX"/>
        </w:rPr>
        <w:t xml:space="preserve">, Iteraciones: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"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s-MX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 iter2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);</w:t>
      </w:r>
    </w:p>
    <w:p w14:paraId="5A5677BB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               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>previousRoot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s-MX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 root2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;</w:t>
      </w:r>
    </w:p>
    <w:p w14:paraId="423C3A18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}</w:t>
      </w:r>
    </w:p>
    <w:p w14:paraId="1B8D798C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    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}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s-MX" w:eastAsia="es-MX"/>
        </w:rPr>
        <w:t>else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{</w:t>
      </w:r>
    </w:p>
    <w:p w14:paraId="1D7CA6A2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            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s-MX" w:eastAsia="es-MX"/>
        </w:rPr>
        <w:t>System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.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s-MX" w:eastAsia="es-MX"/>
        </w:rPr>
        <w:t>out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.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s-MX" w:eastAsia="es-MX"/>
        </w:rPr>
        <w:t>println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("</w:t>
      </w:r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s-MX" w:eastAsia="es-MX"/>
        </w:rPr>
        <w:t xml:space="preserve">Caso cúbico: ax^3 + bx^2 + </w:t>
      </w:r>
      <w:proofErr w:type="spellStart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s-MX" w:eastAsia="es-MX"/>
        </w:rPr>
        <w:t>cx</w:t>
      </w:r>
      <w:proofErr w:type="spellEnd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s-MX" w:eastAsia="es-MX"/>
        </w:rPr>
        <w:t xml:space="preserve"> + d = 0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");</w:t>
      </w:r>
    </w:p>
    <w:p w14:paraId="52116639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            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FixedPointFunction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g1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-&gt;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-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a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*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*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*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-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b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*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*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-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d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/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c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;</w:t>
      </w:r>
    </w:p>
    <w:p w14:paraId="008B7C97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proofErr w:type="gramStart"/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proofErr w:type="gram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rootIter1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recorrerVector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g1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xValues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tol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maxIter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previousRoot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);</w:t>
      </w:r>
    </w:p>
    <w:p w14:paraId="02376535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root1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rootIter1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0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];</w:t>
      </w:r>
    </w:p>
    <w:p w14:paraId="22324626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int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iter1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int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rootIter1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];</w:t>
      </w:r>
    </w:p>
    <w:p w14:paraId="7DB9DF00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lastRenderedPageBreak/>
        <w:t xml:space="preserve">           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if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gramStart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!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isNaN</w:t>
      </w:r>
      <w:proofErr w:type="spellEnd"/>
      <w:proofErr w:type="gram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root1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</w:p>
    <w:p w14:paraId="5EAD0796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System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out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println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("</w:t>
      </w:r>
      <w:proofErr w:type="spellStart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>Despeje</w:t>
      </w:r>
      <w:proofErr w:type="spellEnd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 xml:space="preserve"> 1: x = (-a*x^3 - b*x^2 - d) / c, </w:t>
      </w:r>
      <w:proofErr w:type="spellStart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>Raíz</w:t>
      </w:r>
      <w:proofErr w:type="spellEnd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>aproximada</w:t>
      </w:r>
      <w:proofErr w:type="spellEnd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 xml:space="preserve">: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"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root1</w:t>
      </w:r>
    </w:p>
    <w:p w14:paraId="2F08DC09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       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s-MX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"</w:t>
      </w:r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s-MX" w:eastAsia="es-MX"/>
        </w:rPr>
        <w:t xml:space="preserve">, Iteraciones: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"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s-MX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 iter1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);</w:t>
      </w:r>
    </w:p>
    <w:p w14:paraId="01EE173F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               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>previousRoot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s-MX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 root1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;</w:t>
      </w:r>
    </w:p>
    <w:p w14:paraId="25FE746D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}</w:t>
      </w:r>
    </w:p>
    <w:p w14:paraId="2DC53758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</w:pPr>
    </w:p>
    <w:p w14:paraId="01E8E8DD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  <w:t xml:space="preserve">            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FixedPointFunction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g2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-&gt;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</w:p>
    <w:p w14:paraId="5F3A1B1C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value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-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c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*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-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d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-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a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*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*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*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/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b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;</w:t>
      </w:r>
    </w:p>
    <w:p w14:paraId="532EDD2F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return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value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&lt;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gramStart"/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0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?</w:t>
      </w:r>
      <w:proofErr w:type="gram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NaN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:</w:t>
      </w:r>
      <w:proofErr w:type="gram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Math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sqrt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value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);</w:t>
      </w:r>
    </w:p>
    <w:p w14:paraId="47E84704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};</w:t>
      </w:r>
    </w:p>
    <w:p w14:paraId="34F9305B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proofErr w:type="gramStart"/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proofErr w:type="gram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rootIter2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recorrerVector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g2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xValues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tol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maxIter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previousRoot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);</w:t>
      </w:r>
    </w:p>
    <w:p w14:paraId="56C0ECF9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root2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rootIter2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0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];</w:t>
      </w:r>
    </w:p>
    <w:p w14:paraId="424FE519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int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iter2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int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rootIter2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];</w:t>
      </w:r>
    </w:p>
    <w:p w14:paraId="0E14C55B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if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gramStart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!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isNaN</w:t>
      </w:r>
      <w:proofErr w:type="spellEnd"/>
      <w:proofErr w:type="gram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root2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</w:p>
    <w:p w14:paraId="4DE3DC4B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System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out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println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("</w:t>
      </w:r>
      <w:proofErr w:type="spellStart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>Despeje</w:t>
      </w:r>
      <w:proofErr w:type="spellEnd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 xml:space="preserve"> 2: x = </w:t>
      </w:r>
      <w:proofErr w:type="gramStart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>sqrt(</w:t>
      </w:r>
      <w:proofErr w:type="gramEnd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 xml:space="preserve">(-c*x - d - a*x^3) / b), </w:t>
      </w:r>
      <w:proofErr w:type="spellStart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>Raíz</w:t>
      </w:r>
      <w:proofErr w:type="spellEnd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>aproximada</w:t>
      </w:r>
      <w:proofErr w:type="spellEnd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 xml:space="preserve">: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"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root2</w:t>
      </w:r>
    </w:p>
    <w:p w14:paraId="398717D7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       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"</w:t>
      </w:r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 xml:space="preserve">, </w:t>
      </w:r>
      <w:proofErr w:type="spellStart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>Iteraciones</w:t>
      </w:r>
      <w:proofErr w:type="spellEnd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 xml:space="preserve">: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"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iter2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);</w:t>
      </w:r>
    </w:p>
    <w:p w14:paraId="0EAA70D8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previousRoot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root2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;</w:t>
      </w:r>
    </w:p>
    <w:p w14:paraId="3BB7CADD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</w:t>
      </w:r>
    </w:p>
    <w:p w14:paraId="14EE4333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</w:p>
    <w:p w14:paraId="1394B6E0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FixedPointFunction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g3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-&gt;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</w:p>
    <w:p w14:paraId="4B385D75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value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-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b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*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*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-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c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*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-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d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/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a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;</w:t>
      </w:r>
    </w:p>
    <w:p w14:paraId="4C66202E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return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value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&lt;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gramStart"/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0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?</w:t>
      </w:r>
      <w:proofErr w:type="gram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NaN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:</w:t>
      </w:r>
      <w:proofErr w:type="gram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Math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cbrt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value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);</w:t>
      </w:r>
    </w:p>
    <w:p w14:paraId="04ED53EA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};</w:t>
      </w:r>
    </w:p>
    <w:p w14:paraId="1FB8EB43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proofErr w:type="gramStart"/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proofErr w:type="gram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rootIter3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recorrerVector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g3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xValues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tol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maxIter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previousRoot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);</w:t>
      </w:r>
    </w:p>
    <w:p w14:paraId="1426261C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root3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rootIter3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0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];</w:t>
      </w:r>
    </w:p>
    <w:p w14:paraId="1690BF90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int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iter3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=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int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rootIter3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];</w:t>
      </w:r>
    </w:p>
    <w:p w14:paraId="4A11C46A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if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gramStart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FB4934"/>
          <w:sz w:val="21"/>
          <w:szCs w:val="21"/>
          <w:lang w:val="en-US" w:eastAsia="es-MX"/>
        </w:rPr>
        <w:t>!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isNaN</w:t>
      </w:r>
      <w:proofErr w:type="spellEnd"/>
      <w:proofErr w:type="gram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>root3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</w:p>
    <w:p w14:paraId="26A8ECD4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System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out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.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println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("</w:t>
      </w:r>
      <w:proofErr w:type="spellStart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>Despeje</w:t>
      </w:r>
      <w:proofErr w:type="spellEnd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 xml:space="preserve"> 3: x = </w:t>
      </w:r>
      <w:proofErr w:type="spellStart"/>
      <w:proofErr w:type="gramStart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>cbrt</w:t>
      </w:r>
      <w:proofErr w:type="spellEnd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>(</w:t>
      </w:r>
      <w:proofErr w:type="gramEnd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 xml:space="preserve">(-b*x^2 - c*x - d) / a), </w:t>
      </w:r>
      <w:proofErr w:type="spellStart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>Raíz</w:t>
      </w:r>
      <w:proofErr w:type="spellEnd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>aproximada</w:t>
      </w:r>
      <w:proofErr w:type="spellEnd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 xml:space="preserve">: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"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root3</w:t>
      </w:r>
    </w:p>
    <w:p w14:paraId="39923E15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           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"</w:t>
      </w:r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 xml:space="preserve">, </w:t>
      </w:r>
      <w:proofErr w:type="spellStart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>Iteraciones</w:t>
      </w:r>
      <w:proofErr w:type="spellEnd"/>
      <w:r w:rsidRPr="00B0563A">
        <w:rPr>
          <w:rFonts w:ascii="Consolas" w:eastAsia="Times New Roman" w:hAnsi="Consolas" w:cs="Times New Roman"/>
          <w:color w:val="B8BB26"/>
          <w:sz w:val="21"/>
          <w:szCs w:val="21"/>
          <w:lang w:val="en-US" w:eastAsia="es-MX"/>
        </w:rPr>
        <w:t xml:space="preserve">: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"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+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iter3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);</w:t>
      </w:r>
    </w:p>
    <w:p w14:paraId="3A6486E4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</w:t>
      </w:r>
    </w:p>
    <w:p w14:paraId="3D97BBCF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</w:t>
      </w:r>
    </w:p>
    <w:p w14:paraId="010CCC05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</w:t>
      </w:r>
    </w:p>
    <w:p w14:paraId="62FB8ACB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</w:p>
    <w:p w14:paraId="670889AD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public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static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void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gramStart"/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main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proofErr w:type="gramEnd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String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[]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args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</w:p>
    <w:p w14:paraId="4D96A7C9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    </w:t>
      </w:r>
      <w:proofErr w:type="spellStart"/>
      <w:proofErr w:type="gramStart"/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MetodoPuntoFijo</w:t>
      </w:r>
      <w:proofErr w:type="spellEnd"/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proofErr w:type="gramEnd"/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1.11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-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19.6282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,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D3869B"/>
          <w:sz w:val="21"/>
          <w:szCs w:val="21"/>
          <w:lang w:val="en-US" w:eastAsia="es-MX"/>
        </w:rPr>
        <w:t>20.22744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);</w:t>
      </w:r>
    </w:p>
    <w:p w14:paraId="27AFA01D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</w:t>
      </w:r>
    </w:p>
    <w:p w14:paraId="179E4710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}</w:t>
      </w:r>
    </w:p>
    <w:p w14:paraId="2E18F214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</w:p>
    <w:p w14:paraId="0E0BA4C3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@</w:t>
      </w:r>
      <w:r w:rsidRPr="00B0563A">
        <w:rPr>
          <w:rFonts w:ascii="Consolas" w:eastAsia="Times New Roman" w:hAnsi="Consolas" w:cs="Times New Roman"/>
          <w:b/>
          <w:bCs/>
          <w:color w:val="83A598"/>
          <w:sz w:val="21"/>
          <w:szCs w:val="21"/>
          <w:lang w:val="en-US" w:eastAsia="es-MX"/>
        </w:rPr>
        <w:t>FunctionalInterface</w:t>
      </w:r>
    </w:p>
    <w:p w14:paraId="6FBC88DB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interface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spellStart"/>
      <w:r w:rsidRPr="00B0563A">
        <w:rPr>
          <w:rFonts w:ascii="Consolas" w:eastAsia="Times New Roman" w:hAnsi="Consolas" w:cs="Times New Roman"/>
          <w:color w:val="FABD2F"/>
          <w:sz w:val="21"/>
          <w:szCs w:val="21"/>
          <w:lang w:val="en-US" w:eastAsia="es-MX"/>
        </w:rPr>
        <w:t>FixedPointFunction</w:t>
      </w:r>
      <w:proofErr w:type="spellEnd"/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{</w:t>
      </w:r>
    </w:p>
    <w:p w14:paraId="2EDB265B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</w:pP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    </w:t>
      </w:r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proofErr w:type="gramStart"/>
      <w:r w:rsidRPr="00B0563A">
        <w:rPr>
          <w:rFonts w:ascii="Consolas" w:eastAsia="Times New Roman" w:hAnsi="Consolas" w:cs="Times New Roman"/>
          <w:color w:val="8EC07C"/>
          <w:sz w:val="21"/>
          <w:szCs w:val="21"/>
          <w:lang w:val="en-US" w:eastAsia="es-MX"/>
        </w:rPr>
        <w:t>apply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(</w:t>
      </w:r>
      <w:proofErr w:type="gramEnd"/>
      <w:r w:rsidRPr="00B0563A">
        <w:rPr>
          <w:rFonts w:ascii="Consolas" w:eastAsia="Times New Roman" w:hAnsi="Consolas" w:cs="Times New Roman"/>
          <w:color w:val="FE8019"/>
          <w:sz w:val="21"/>
          <w:szCs w:val="21"/>
          <w:lang w:val="en-US" w:eastAsia="es-MX"/>
        </w:rPr>
        <w:t>double</w:t>
      </w:r>
      <w:r w:rsidRPr="00B0563A">
        <w:rPr>
          <w:rFonts w:ascii="Consolas" w:eastAsia="Times New Roman" w:hAnsi="Consolas" w:cs="Times New Roman"/>
          <w:color w:val="EBDBB2"/>
          <w:sz w:val="21"/>
          <w:szCs w:val="21"/>
          <w:lang w:val="en-US" w:eastAsia="es-MX"/>
        </w:rPr>
        <w:t xml:space="preserve"> </w:t>
      </w:r>
      <w:r w:rsidRPr="00B0563A">
        <w:rPr>
          <w:rFonts w:ascii="Consolas" w:eastAsia="Times New Roman" w:hAnsi="Consolas" w:cs="Times New Roman"/>
          <w:color w:val="83A598"/>
          <w:sz w:val="21"/>
          <w:szCs w:val="21"/>
          <w:lang w:val="en-US" w:eastAsia="es-MX"/>
        </w:rPr>
        <w:t>x</w:t>
      </w: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n-US" w:eastAsia="es-MX"/>
        </w:rPr>
        <w:t>);</w:t>
      </w:r>
    </w:p>
    <w:p w14:paraId="285B4102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</w:pPr>
      <w:r w:rsidRPr="00B0563A">
        <w:rPr>
          <w:rFonts w:ascii="Consolas" w:eastAsia="Times New Roman" w:hAnsi="Consolas" w:cs="Times New Roman"/>
          <w:color w:val="A89984"/>
          <w:sz w:val="21"/>
          <w:szCs w:val="21"/>
          <w:lang w:val="es-MX" w:eastAsia="es-MX"/>
        </w:rPr>
        <w:t>}</w:t>
      </w:r>
    </w:p>
    <w:p w14:paraId="4FD9BC4C" w14:textId="77777777" w:rsidR="00B0563A" w:rsidRPr="00B0563A" w:rsidRDefault="00B0563A" w:rsidP="00B0563A">
      <w:pPr>
        <w:shd w:val="clear" w:color="auto" w:fill="1D2021"/>
        <w:spacing w:line="285" w:lineRule="atLeast"/>
        <w:rPr>
          <w:rFonts w:ascii="Consolas" w:eastAsia="Times New Roman" w:hAnsi="Consolas" w:cs="Times New Roman"/>
          <w:color w:val="EBDBB2"/>
          <w:sz w:val="21"/>
          <w:szCs w:val="21"/>
          <w:lang w:val="es-MX" w:eastAsia="es-MX"/>
        </w:rPr>
      </w:pPr>
    </w:p>
    <w:p w14:paraId="32488382" w14:textId="04632452" w:rsidR="00B0563A" w:rsidRDefault="00B0563A" w:rsidP="00B0563A"/>
    <w:p w14:paraId="6A75226C" w14:textId="2AB671C3" w:rsidR="00B0563A" w:rsidRDefault="00B0563A" w:rsidP="00B0563A"/>
    <w:p w14:paraId="3437083A" w14:textId="3E43705D" w:rsidR="00B0563A" w:rsidRDefault="00B0563A" w:rsidP="00B0563A"/>
    <w:p w14:paraId="3C3A6AB7" w14:textId="281CBA89" w:rsidR="00B0563A" w:rsidRDefault="00B0563A" w:rsidP="00B0563A"/>
    <w:p w14:paraId="712CDB41" w14:textId="60E4435F" w:rsidR="00B0563A" w:rsidRDefault="00B0563A" w:rsidP="00B0563A"/>
    <w:p w14:paraId="2FF98FF8" w14:textId="1414EB9F" w:rsidR="00B0563A" w:rsidRDefault="00B0563A" w:rsidP="00B0563A"/>
    <w:p w14:paraId="019FF407" w14:textId="70616C09" w:rsidR="00B0563A" w:rsidRDefault="00B0563A" w:rsidP="00B0563A"/>
    <w:p w14:paraId="2CFA295A" w14:textId="14111B51" w:rsidR="00B0563A" w:rsidRDefault="00B0563A" w:rsidP="00B0563A"/>
    <w:p w14:paraId="6F51C00D" w14:textId="42228D22" w:rsidR="00B0563A" w:rsidRDefault="00B0563A" w:rsidP="00B0563A">
      <w:pPr>
        <w:pStyle w:val="Ttulo3"/>
        <w:rPr>
          <w:color w:val="auto"/>
        </w:rPr>
      </w:pPr>
      <w:r w:rsidRPr="00B0563A">
        <w:rPr>
          <w:color w:val="auto"/>
        </w:rPr>
        <w:lastRenderedPageBreak/>
        <w:t>Método del punto fijo en Python</w:t>
      </w:r>
    </w:p>
    <w:p w14:paraId="428D1E61" w14:textId="59426DC8" w:rsidR="00B0563A" w:rsidRDefault="00B0563A" w:rsidP="00B0563A">
      <w:r w:rsidRPr="00B0563A">
        <w:drawing>
          <wp:inline distT="0" distB="0" distL="0" distR="0" wp14:anchorId="37073E83" wp14:editId="1DBF91A0">
            <wp:extent cx="6113558" cy="6857819"/>
            <wp:effectExtent l="0" t="0" r="1905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159" t="3867" r="3848" b="3763"/>
                    <a:stretch/>
                  </pic:blipFill>
                  <pic:spPr bwMode="auto">
                    <a:xfrm>
                      <a:off x="0" y="0"/>
                      <a:ext cx="6113713" cy="6857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A7682" w14:textId="4F41D5A0" w:rsidR="00B0563A" w:rsidRDefault="00B0563A" w:rsidP="00B0563A"/>
    <w:p w14:paraId="2BAD28D4" w14:textId="2D040E5B" w:rsidR="00B0563A" w:rsidRDefault="00B0563A" w:rsidP="00B0563A"/>
    <w:p w14:paraId="0FA77B86" w14:textId="273A7B94" w:rsidR="00B0563A" w:rsidRDefault="00B0563A" w:rsidP="00B0563A"/>
    <w:p w14:paraId="09A3A394" w14:textId="65C70AD4" w:rsidR="00B0563A" w:rsidRDefault="00B0563A" w:rsidP="00B0563A"/>
    <w:p w14:paraId="1FF74B59" w14:textId="6D12511F" w:rsidR="00B0563A" w:rsidRDefault="00B0563A" w:rsidP="00B0563A"/>
    <w:p w14:paraId="72BF1083" w14:textId="26E97457" w:rsidR="00B0563A" w:rsidRDefault="00B0563A" w:rsidP="00B0563A"/>
    <w:p w14:paraId="65210618" w14:textId="3EF3B46A" w:rsidR="00B0563A" w:rsidRDefault="00B0563A" w:rsidP="00B0563A"/>
    <w:p w14:paraId="265D1D5A" w14:textId="5D3BCD2D" w:rsidR="00B0563A" w:rsidRDefault="00B0563A" w:rsidP="00B0563A"/>
    <w:p w14:paraId="5A3B1C20" w14:textId="28B2DD3B" w:rsidR="00B0563A" w:rsidRDefault="00B0563A" w:rsidP="00B0563A"/>
    <w:p w14:paraId="70DDDF98" w14:textId="0AD7CF25" w:rsidR="00B0563A" w:rsidRDefault="00B0563A" w:rsidP="00B0563A"/>
    <w:p w14:paraId="14327AE9" w14:textId="6FA20685" w:rsidR="00B0563A" w:rsidRDefault="00B0563A" w:rsidP="00B0563A"/>
    <w:p w14:paraId="35E12044" w14:textId="189FA59A" w:rsidR="00B0563A" w:rsidRDefault="00B0563A" w:rsidP="00B0563A"/>
    <w:p w14:paraId="3FA0B0B4" w14:textId="12A7C63B" w:rsidR="00B0563A" w:rsidRDefault="00B0563A" w:rsidP="00B0563A"/>
    <w:p w14:paraId="496C7AEF" w14:textId="61B4F0D3" w:rsidR="00B0563A" w:rsidRDefault="00B0563A" w:rsidP="00B0563A"/>
    <w:p w14:paraId="7587ABDC" w14:textId="70D9159F" w:rsidR="00B0563A" w:rsidRDefault="00B0563A" w:rsidP="00B0563A"/>
    <w:p w14:paraId="7D078ACF" w14:textId="2565357D" w:rsidR="00B0563A" w:rsidRDefault="00B0563A" w:rsidP="00B0563A"/>
    <w:p w14:paraId="36C1D3DA" w14:textId="2A8D2A27" w:rsidR="00B0563A" w:rsidRPr="00B0563A" w:rsidRDefault="00B0563A" w:rsidP="00B0563A">
      <w:pPr>
        <w:pStyle w:val="Ttulo2"/>
        <w:rPr>
          <w:color w:val="auto"/>
        </w:rPr>
      </w:pPr>
      <w:r w:rsidRPr="00B0563A">
        <w:rPr>
          <w:color w:val="auto"/>
        </w:rPr>
        <w:lastRenderedPageBreak/>
        <w:t>Ejercicios del método de punto fijo en Excel</w:t>
      </w:r>
    </w:p>
    <w:p w14:paraId="51F69EB3" w14:textId="0496D3A4" w:rsidR="00B0563A" w:rsidRDefault="00B0563A" w:rsidP="00B0563A"/>
    <w:p w14:paraId="2941FA45" w14:textId="79E43CEF" w:rsidR="00B0563A" w:rsidRDefault="00922718" w:rsidP="00922718">
      <w:pPr>
        <w:pStyle w:val="Ttulo3"/>
        <w:rPr>
          <w:color w:val="auto"/>
        </w:rPr>
      </w:pPr>
      <w:r w:rsidRPr="00922718">
        <w:rPr>
          <w:color w:val="auto"/>
        </w:rPr>
        <w:t>1</w:t>
      </w:r>
    </w:p>
    <w:p w14:paraId="44029F46" w14:textId="6E9F8C95" w:rsidR="00922718" w:rsidRDefault="00922718" w:rsidP="00922718">
      <w:r w:rsidRPr="00922718">
        <w:drawing>
          <wp:inline distT="0" distB="0" distL="0" distR="0" wp14:anchorId="35CB9271" wp14:editId="53DD5F58">
            <wp:extent cx="6645910" cy="6841490"/>
            <wp:effectExtent l="0" t="0" r="254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1341" w14:textId="4E8B4604" w:rsidR="00922718" w:rsidRDefault="00922718" w:rsidP="00922718"/>
    <w:p w14:paraId="5009DF91" w14:textId="25D2AEE5" w:rsidR="00922718" w:rsidRDefault="00922718" w:rsidP="00922718"/>
    <w:p w14:paraId="1E8C4C47" w14:textId="07570568" w:rsidR="00922718" w:rsidRDefault="00922718" w:rsidP="00922718"/>
    <w:p w14:paraId="30771071" w14:textId="62BE9897" w:rsidR="00922718" w:rsidRDefault="00922718" w:rsidP="00922718"/>
    <w:p w14:paraId="44F0B504" w14:textId="615D4453" w:rsidR="00922718" w:rsidRDefault="00922718" w:rsidP="00922718"/>
    <w:p w14:paraId="5213173E" w14:textId="416F7F5D" w:rsidR="00922718" w:rsidRDefault="00922718" w:rsidP="00922718"/>
    <w:p w14:paraId="6D75E474" w14:textId="5ECA35E4" w:rsidR="00922718" w:rsidRDefault="00922718" w:rsidP="00922718"/>
    <w:p w14:paraId="0E82607F" w14:textId="3ABC947F" w:rsidR="00922718" w:rsidRDefault="00922718" w:rsidP="00922718"/>
    <w:p w14:paraId="6F9993FE" w14:textId="71CF5887" w:rsidR="00922718" w:rsidRDefault="00922718" w:rsidP="00922718"/>
    <w:p w14:paraId="3A842A8E" w14:textId="7B6158A2" w:rsidR="00922718" w:rsidRDefault="00922718" w:rsidP="00922718"/>
    <w:p w14:paraId="609230E4" w14:textId="636A8659" w:rsidR="00922718" w:rsidRDefault="00922718" w:rsidP="00922718"/>
    <w:p w14:paraId="08B0F747" w14:textId="080B0456" w:rsidR="00922718" w:rsidRDefault="00922718" w:rsidP="00922718"/>
    <w:p w14:paraId="29B20ACB" w14:textId="2E54E663" w:rsidR="00922718" w:rsidRDefault="00922718" w:rsidP="00922718"/>
    <w:p w14:paraId="0A17393D" w14:textId="469FEE49" w:rsidR="00922718" w:rsidRDefault="00922718" w:rsidP="00922718">
      <w:pPr>
        <w:pStyle w:val="Ttulo3"/>
        <w:rPr>
          <w:color w:val="auto"/>
        </w:rPr>
      </w:pPr>
      <w:r>
        <w:rPr>
          <w:color w:val="auto"/>
        </w:rPr>
        <w:lastRenderedPageBreak/>
        <w:t>2</w:t>
      </w:r>
    </w:p>
    <w:p w14:paraId="00854442" w14:textId="1ACF0F58" w:rsidR="00922718" w:rsidRDefault="00922718" w:rsidP="00922718">
      <w:r w:rsidRPr="00922718">
        <w:drawing>
          <wp:inline distT="0" distB="0" distL="0" distR="0" wp14:anchorId="15986E53" wp14:editId="73D0580E">
            <wp:extent cx="6645910" cy="3267075"/>
            <wp:effectExtent l="0" t="0" r="254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58FF" w14:textId="764B5A76" w:rsidR="00922718" w:rsidRDefault="00922718" w:rsidP="00922718"/>
    <w:p w14:paraId="43DA571B" w14:textId="66C0A5B2" w:rsidR="00922718" w:rsidRDefault="00922718" w:rsidP="00922718">
      <w:pPr>
        <w:pStyle w:val="Ttulo3"/>
        <w:rPr>
          <w:color w:val="auto"/>
        </w:rPr>
      </w:pPr>
      <w:r>
        <w:rPr>
          <w:color w:val="auto"/>
        </w:rPr>
        <w:t>3</w:t>
      </w:r>
    </w:p>
    <w:p w14:paraId="07A1824C" w14:textId="53B76689" w:rsidR="00922718" w:rsidRDefault="00922718" w:rsidP="00922718">
      <w:r w:rsidRPr="00922718">
        <w:drawing>
          <wp:inline distT="0" distB="0" distL="0" distR="0" wp14:anchorId="7AC9B280" wp14:editId="68BDC83B">
            <wp:extent cx="6645910" cy="4180840"/>
            <wp:effectExtent l="0" t="0" r="254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6D36" w14:textId="05F14541" w:rsidR="00922718" w:rsidRDefault="00922718" w:rsidP="00922718"/>
    <w:p w14:paraId="13FA7B6C" w14:textId="0B5DA98A" w:rsidR="00922718" w:rsidRDefault="00922718" w:rsidP="00922718"/>
    <w:p w14:paraId="233DDBAA" w14:textId="1720DC02" w:rsidR="00922718" w:rsidRDefault="00922718" w:rsidP="00922718"/>
    <w:p w14:paraId="62A4E4A2" w14:textId="6AE4059F" w:rsidR="00922718" w:rsidRDefault="00922718" w:rsidP="00922718"/>
    <w:p w14:paraId="48B89EBF" w14:textId="6DAED422" w:rsidR="00922718" w:rsidRDefault="00922718" w:rsidP="00922718"/>
    <w:p w14:paraId="670D18E1" w14:textId="7C806BBE" w:rsidR="00922718" w:rsidRDefault="00922718" w:rsidP="00922718"/>
    <w:p w14:paraId="65B24977" w14:textId="03B93460" w:rsidR="00922718" w:rsidRDefault="00922718" w:rsidP="00922718"/>
    <w:p w14:paraId="731AE7B1" w14:textId="6A376091" w:rsidR="00922718" w:rsidRDefault="00922718" w:rsidP="00922718"/>
    <w:p w14:paraId="698090D6" w14:textId="04414CBE" w:rsidR="00922718" w:rsidRDefault="00922718" w:rsidP="00922718"/>
    <w:p w14:paraId="6D128BF1" w14:textId="7B8F8DD7" w:rsidR="00922718" w:rsidRDefault="00922718" w:rsidP="00922718"/>
    <w:p w14:paraId="4D416385" w14:textId="006A1D81" w:rsidR="00922718" w:rsidRDefault="00922718" w:rsidP="00922718">
      <w:pPr>
        <w:pStyle w:val="Ttulo3"/>
        <w:rPr>
          <w:color w:val="auto"/>
        </w:rPr>
      </w:pPr>
      <w:r>
        <w:rPr>
          <w:color w:val="auto"/>
        </w:rPr>
        <w:lastRenderedPageBreak/>
        <w:t>4</w:t>
      </w:r>
    </w:p>
    <w:p w14:paraId="01FA9FBB" w14:textId="44913ADC" w:rsidR="00922718" w:rsidRDefault="00922718" w:rsidP="00922718">
      <w:r w:rsidRPr="00922718">
        <w:drawing>
          <wp:inline distT="0" distB="0" distL="0" distR="0" wp14:anchorId="71D648C6" wp14:editId="2E13B19A">
            <wp:extent cx="6645910" cy="4748530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E291" w14:textId="44FF3FFE" w:rsidR="00922718" w:rsidRDefault="00922718" w:rsidP="00922718"/>
    <w:p w14:paraId="0F46D608" w14:textId="12909F15" w:rsidR="00922718" w:rsidRDefault="00922718" w:rsidP="00922718">
      <w:pPr>
        <w:pStyle w:val="Ttulo3"/>
        <w:rPr>
          <w:color w:val="auto"/>
        </w:rPr>
      </w:pPr>
      <w:r>
        <w:rPr>
          <w:color w:val="auto"/>
        </w:rPr>
        <w:lastRenderedPageBreak/>
        <w:t>5</w:t>
      </w:r>
    </w:p>
    <w:p w14:paraId="5133AE9C" w14:textId="5E7CDF49" w:rsidR="00922718" w:rsidRPr="00922718" w:rsidRDefault="00922718" w:rsidP="00922718">
      <w:r w:rsidRPr="00922718">
        <w:drawing>
          <wp:inline distT="0" distB="0" distL="0" distR="0" wp14:anchorId="778ED36D" wp14:editId="31348996">
            <wp:extent cx="6645910" cy="5186045"/>
            <wp:effectExtent l="0" t="0" r="254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2718" w:rsidRPr="00922718" w:rsidSect="005F214E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F128C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A0AA1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6928A4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5ACA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17AC73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4E1D3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0C02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F5E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A7202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4CE3B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161D15CC"/>
    <w:multiLevelType w:val="hybridMultilevel"/>
    <w:tmpl w:val="63947EB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C23269"/>
    <w:multiLevelType w:val="hybridMultilevel"/>
    <w:tmpl w:val="36E2F5EE"/>
    <w:lvl w:ilvl="0" w:tplc="32B8136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CDB0250"/>
    <w:multiLevelType w:val="hybridMultilevel"/>
    <w:tmpl w:val="0B5E923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3AEB0273"/>
    <w:multiLevelType w:val="multilevel"/>
    <w:tmpl w:val="526206A0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84C4F29"/>
    <w:multiLevelType w:val="multilevel"/>
    <w:tmpl w:val="D8061F64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2" w15:restartNumberingAfterBreak="0">
    <w:nsid w:val="560C5598"/>
    <w:multiLevelType w:val="hybridMultilevel"/>
    <w:tmpl w:val="586E00B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350CFB"/>
    <w:multiLevelType w:val="multilevel"/>
    <w:tmpl w:val="9DF09F08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4" w15:restartNumberingAfterBreak="0">
    <w:nsid w:val="5DEC6B47"/>
    <w:multiLevelType w:val="multilevel"/>
    <w:tmpl w:val="604E1C0A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5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7AC94615"/>
    <w:multiLevelType w:val="hybridMultilevel"/>
    <w:tmpl w:val="A808B9D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D8C2C6D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23"/>
  </w:num>
  <w:num w:numId="2">
    <w:abstractNumId w:val="12"/>
  </w:num>
  <w:num w:numId="3">
    <w:abstractNumId w:val="10"/>
  </w:num>
  <w:num w:numId="4">
    <w:abstractNumId w:val="25"/>
  </w:num>
  <w:num w:numId="5">
    <w:abstractNumId w:val="13"/>
  </w:num>
  <w:num w:numId="6">
    <w:abstractNumId w:val="19"/>
  </w:num>
  <w:num w:numId="7">
    <w:abstractNumId w:val="21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6"/>
  </w:num>
  <w:num w:numId="19">
    <w:abstractNumId w:val="18"/>
  </w:num>
  <w:num w:numId="20">
    <w:abstractNumId w:val="24"/>
  </w:num>
  <w:num w:numId="21">
    <w:abstractNumId w:val="20"/>
  </w:num>
  <w:num w:numId="22">
    <w:abstractNumId w:val="11"/>
  </w:num>
  <w:num w:numId="23">
    <w:abstractNumId w:val="27"/>
  </w:num>
  <w:num w:numId="24">
    <w:abstractNumId w:val="26"/>
  </w:num>
  <w:num w:numId="25">
    <w:abstractNumId w:val="17"/>
  </w:num>
  <w:num w:numId="26">
    <w:abstractNumId w:val="15"/>
  </w:num>
  <w:num w:numId="27">
    <w:abstractNumId w:val="22"/>
  </w:num>
  <w:num w:numId="2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attachedTemplate r:id="rId1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14E"/>
    <w:rsid w:val="005F214E"/>
    <w:rsid w:val="00645252"/>
    <w:rsid w:val="006D3D74"/>
    <w:rsid w:val="00922718"/>
    <w:rsid w:val="00A9204E"/>
    <w:rsid w:val="00B0563A"/>
    <w:rsid w:val="00D55C76"/>
    <w:rsid w:val="00D71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4A0523"/>
  <w15:chartTrackingRefBased/>
  <w15:docId w15:val="{55BBBBFA-A357-4C7C-B150-E29873350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3D74"/>
  </w:style>
  <w:style w:type="paragraph" w:styleId="Ttulo1">
    <w:name w:val="heading 1"/>
    <w:basedOn w:val="Normal"/>
    <w:next w:val="Normal"/>
    <w:link w:val="Ttulo1Car"/>
    <w:uiPriority w:val="9"/>
    <w:qFormat/>
    <w:rsid w:val="006D3D7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D3D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D3D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6D3D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6D3D7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6D3D7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6D3D74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6D3D74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6D3D74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6D3D74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Ttulo5Car">
    <w:name w:val="Título 5 Car"/>
    <w:basedOn w:val="Fuentedeprrafopredeter"/>
    <w:link w:val="Ttulo5"/>
    <w:uiPriority w:val="9"/>
    <w:rsid w:val="006D3D74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6Car">
    <w:name w:val="Título 6 Car"/>
    <w:basedOn w:val="Fuentedeprrafopredeter"/>
    <w:link w:val="Ttulo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rsid w:val="00645252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645252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Ttulo">
    <w:name w:val="Title"/>
    <w:basedOn w:val="Normal"/>
    <w:next w:val="Normal"/>
    <w:link w:val="TtuloC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Pr>
      <w:rFonts w:eastAsiaTheme="minorEastAsia"/>
      <w:color w:val="5A5A5A" w:themeColor="text1" w:themeTint="A5"/>
      <w:spacing w:val="15"/>
    </w:rPr>
  </w:style>
  <w:style w:type="character" w:styleId="nfasissutil">
    <w:name w:val="Subtle Emphasis"/>
    <w:basedOn w:val="Fuentedeprrafopredeter"/>
    <w:uiPriority w:val="19"/>
    <w:qFormat/>
    <w:rPr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qFormat/>
    <w:rPr>
      <w:i/>
      <w:iCs/>
    </w:rPr>
  </w:style>
  <w:style w:type="character" w:styleId="nfasisintenso">
    <w:name w:val="Intense Emphasis"/>
    <w:basedOn w:val="Fuentedeprrafopredeter"/>
    <w:uiPriority w:val="21"/>
    <w:qFormat/>
    <w:rsid w:val="00645252"/>
    <w:rPr>
      <w:i/>
      <w:iCs/>
      <w:color w:val="1F4E79" w:themeColor="accent1" w:themeShade="80"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paragraph" w:styleId="Cita">
    <w:name w:val="Quote"/>
    <w:basedOn w:val="Normal"/>
    <w:next w:val="Normal"/>
    <w:link w:val="CitaC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Pr>
      <w:i/>
      <w:iCs/>
      <w:color w:val="404040" w:themeColor="text1" w:themeTint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4525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45252"/>
    <w:rPr>
      <w:i/>
      <w:iCs/>
      <w:color w:val="1F4E79" w:themeColor="accent1" w:themeShade="80"/>
    </w:rPr>
  </w:style>
  <w:style w:type="character" w:styleId="Referenciasutil">
    <w:name w:val="Subtle Reference"/>
    <w:basedOn w:val="Fuentedeprrafopredeter"/>
    <w:uiPriority w:val="31"/>
    <w:qFormat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qFormat/>
    <w:rsid w:val="00645252"/>
    <w:rPr>
      <w:b/>
      <w:bCs/>
      <w:caps w:val="0"/>
      <w:smallCaps/>
      <w:color w:val="1F4E79" w:themeColor="accent1" w:themeShade="80"/>
      <w:spacing w:val="5"/>
    </w:rPr>
  </w:style>
  <w:style w:type="character" w:styleId="Ttulodellibro">
    <w:name w:val="Book Title"/>
    <w:basedOn w:val="Fuentedeprrafopredeter"/>
    <w:uiPriority w:val="33"/>
    <w:qFormat/>
    <w:rPr>
      <w:b/>
      <w:bCs/>
      <w:i/>
      <w:iCs/>
      <w:spacing w:val="5"/>
    </w:rPr>
  </w:style>
  <w:style w:type="character" w:styleId="Hipervnculo">
    <w:name w:val="Hyperlink"/>
    <w:basedOn w:val="Fuentedeprrafopredeter"/>
    <w:uiPriority w:val="99"/>
    <w:unhideWhenUsed/>
    <w:rsid w:val="00645252"/>
    <w:rPr>
      <w:color w:val="1F4E79" w:themeColor="accent1" w:themeShade="80"/>
      <w:u w:val="single"/>
    </w:rPr>
  </w:style>
  <w:style w:type="character" w:styleId="Hipervnculovisitado">
    <w:name w:val="FollowedHyperlink"/>
    <w:basedOn w:val="Fuentedeprrafopredeter"/>
    <w:uiPriority w:val="99"/>
    <w:unhideWhenUsed/>
    <w:rPr>
      <w:color w:val="954F72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645252"/>
    <w:pPr>
      <w:spacing w:after="200"/>
    </w:pPr>
    <w:rPr>
      <w:i/>
      <w:iCs/>
      <w:color w:val="44546A" w:themeColor="text2"/>
      <w:szCs w:val="1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45252"/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45252"/>
    <w:rPr>
      <w:rFonts w:ascii="Segoe UI" w:hAnsi="Segoe UI" w:cs="Segoe UI"/>
      <w:szCs w:val="18"/>
    </w:rPr>
  </w:style>
  <w:style w:type="paragraph" w:styleId="Textodebloque">
    <w:name w:val="Block Text"/>
    <w:basedOn w:val="Normal"/>
    <w:uiPriority w:val="99"/>
    <w:semiHidden/>
    <w:unhideWhenUsed/>
    <w:rsid w:val="00645252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645252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645252"/>
    <w:rPr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645252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645252"/>
    <w:rPr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645252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645252"/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645252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4525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45252"/>
    <w:rPr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645252"/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645252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645252"/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645252"/>
    <w:rPr>
      <w:szCs w:val="20"/>
    </w:rPr>
  </w:style>
  <w:style w:type="paragraph" w:styleId="Remitedesobre">
    <w:name w:val="envelope return"/>
    <w:basedOn w:val="Normal"/>
    <w:uiPriority w:val="99"/>
    <w:semiHidden/>
    <w:unhideWhenUsed/>
    <w:rsid w:val="00645252"/>
    <w:rPr>
      <w:rFonts w:asciiTheme="majorHAnsi" w:eastAsiaTheme="majorEastAsia" w:hAnsiTheme="majorHAnsi" w:cstheme="majorBidi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645252"/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645252"/>
    <w:rPr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645252"/>
    <w:rPr>
      <w:rFonts w:ascii="Consolas" w:hAnsi="Consolas"/>
      <w:sz w:val="22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645252"/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645252"/>
    <w:rPr>
      <w:rFonts w:ascii="Consolas" w:hAnsi="Consolas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Textomacro">
    <w:name w:val="macro"/>
    <w:link w:val="TextomacroCar"/>
    <w:uiPriority w:val="99"/>
    <w:semiHidden/>
    <w:unhideWhenUsed/>
    <w:rsid w:val="006452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645252"/>
    <w:rPr>
      <w:rFonts w:ascii="Consolas" w:hAnsi="Consolas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645252"/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645252"/>
    <w:rPr>
      <w:rFonts w:ascii="Consolas" w:hAnsi="Consolas"/>
      <w:szCs w:val="21"/>
    </w:rPr>
  </w:style>
  <w:style w:type="character" w:styleId="Textodelmarcadordeposicin">
    <w:name w:val="Placeholder Text"/>
    <w:basedOn w:val="Fuentedeprrafopredeter"/>
    <w:uiPriority w:val="99"/>
    <w:semiHidden/>
    <w:rsid w:val="00645252"/>
    <w:rPr>
      <w:color w:val="3B3838" w:themeColor="background2" w:themeShade="40"/>
    </w:rPr>
  </w:style>
  <w:style w:type="paragraph" w:styleId="Encabezado">
    <w:name w:val="header"/>
    <w:basedOn w:val="Normal"/>
    <w:link w:val="EncabezadoCar"/>
    <w:uiPriority w:val="99"/>
    <w:semiHidden/>
    <w:unhideWhenUsed/>
    <w:rsid w:val="006D3D74"/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6D3D74"/>
  </w:style>
  <w:style w:type="paragraph" w:styleId="Piedepgina">
    <w:name w:val="footer"/>
    <w:basedOn w:val="Normal"/>
    <w:link w:val="PiedepginaCar"/>
    <w:uiPriority w:val="99"/>
    <w:semiHidden/>
    <w:unhideWhenUsed/>
    <w:rsid w:val="006D3D74"/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6D3D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1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1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97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9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7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5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aniel%20Santiago\AppData\Local\Microsoft\Office\16.0\DTS\es-MX%7b172A4AC4-85A5-41B3-9759-6324399043A5%7d\%7bFC6CF2F2-9D85-4DE0-A4F8-193A0DBA511F%7dtf02786999_win3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2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59B6DA4-3C41-4796-B4AB-FA8E107A53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{FC6CF2F2-9D85-4DE0-A4F8-193A0DBA511F}tf02786999_win32</Template>
  <TotalTime>30</TotalTime>
  <Pages>18</Pages>
  <Words>992</Words>
  <Characters>5457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Santiago</dc:creator>
  <cp:keywords/>
  <dc:description/>
  <cp:lastModifiedBy>Daniel Santiago</cp:lastModifiedBy>
  <cp:revision>1</cp:revision>
  <dcterms:created xsi:type="dcterms:W3CDTF">2024-09-17T02:21:00Z</dcterms:created>
  <dcterms:modified xsi:type="dcterms:W3CDTF">2024-09-17T02:51:00Z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ontentTypeId">
    <vt:lpwstr>0x0101006EDDDB5EE6D98C44930B742096920B300400F5B6D36B3EF94B4E9A635CDF2A18F5B8</vt:lpwstr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CampaignTags">
    <vt:lpwstr/>
  </property>
  <property fmtid="{D5CDD505-2E9C-101B-9397-08002B2CF9AE}" pid="7" name="ScenarioTags">
    <vt:lpwstr/>
  </property>
</Properties>
</file>